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442" w:tblpY="725"/>
        <w:tblW w:w="521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629"/>
        <w:gridCol w:w="22"/>
        <w:gridCol w:w="7607"/>
      </w:tblGrid>
      <w:tr w:rsidR="00AC5C24" w:rsidRPr="005152F2" w14:paraId="084C5922" w14:textId="77777777" w:rsidTr="00D15BA5">
        <w:trPr>
          <w:trHeight w:val="11399"/>
        </w:trPr>
        <w:tc>
          <w:tcPr>
            <w:tcW w:w="3629" w:type="dxa"/>
          </w:tcPr>
          <w:sdt>
            <w:sdtPr>
              <w:alias w:val="Your Name:"/>
              <w:tag w:val="Your Name:"/>
              <w:id w:val="-1220516334"/>
              <w:placeholder>
                <w:docPart w:val="E4FD3B21E00D4546BAE8EA00B7AED52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0DDF3C17" w14:textId="77777777" w:rsidR="00B93310" w:rsidRPr="005152F2" w:rsidRDefault="00F60921" w:rsidP="00D15BA5">
                <w:pPr>
                  <w:pStyle w:val="Heading1"/>
                </w:pPr>
                <w:r>
                  <w:t>Xin Yin</w:t>
                </w:r>
              </w:p>
            </w:sdtContent>
          </w:sdt>
          <w:tbl>
            <w:tblPr>
              <w:tblW w:w="3909" w:type="dxa"/>
              <w:tblInd w:w="1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909"/>
            </w:tblGrid>
            <w:tr w:rsidR="00FD4592" w:rsidRPr="005152F2" w14:paraId="4EBDF72B" w14:textId="77777777" w:rsidTr="00103FB3">
              <w:trPr>
                <w:trHeight w:val="671"/>
              </w:trPr>
              <w:tc>
                <w:tcPr>
                  <w:tcW w:w="3909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810FCC5" w14:textId="77777777" w:rsidR="00441EB9" w:rsidRPr="00DF17B4" w:rsidRDefault="00441EB9" w:rsidP="00AF1804">
                  <w:pPr>
                    <w:pStyle w:val="Heading3"/>
                    <w:framePr w:hSpace="180" w:wrap="around" w:vAnchor="page" w:hAnchor="page" w:x="442" w:y="725"/>
                    <w:spacing w:line="240" w:lineRule="auto"/>
                    <w:rPr>
                      <w:rFonts w:asciiTheme="minorHAnsi" w:hAnsiTheme="minorHAnsi"/>
                      <w:sz w:val="18"/>
                      <w:szCs w:val="18"/>
                    </w:rPr>
                  </w:pPr>
                  <w:r w:rsidRPr="00DF17B4">
                    <w:rPr>
                      <w:rFonts w:asciiTheme="minorHAnsi" w:hAnsiTheme="minorHAnsi"/>
                      <w:noProof/>
                      <w:sz w:val="18"/>
                      <w:szCs w:val="18"/>
                      <w:lang w:eastAsia="zh-CN"/>
                    </w:rPr>
                    <mc:AlternateContent>
                      <mc:Choice Requires="wpg">
                        <w:drawing>
                          <wp:inline distT="0" distB="0" distL="0" distR="0" wp14:anchorId="29E6E038" wp14:editId="1934951F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C64370B" id="Group 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">
                            <v:shape id="Freeform 2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C0RwgAA&#10;ANoAAAAPAAAAZHJzL2Rvd25yZXYueG1sRI9Ba8JAFITvBf/D8gq9NZsEkZJmlVAUPHhpFMTba/aZ&#10;BLNvQ3aNyb/vFoQeh5n5hsk3k+nESINrLStIohgEcWV1y7WC03H3/gHCeWSNnWVSMJODzXrxkmOm&#10;7YO/aSx9LQKEXYYKGu/7TEpXNWTQRbYnDt7VDgZ9kEMt9YCPADedTON4JQ22HBYa7OmroepW3o2C&#10;ZWVKo3fncpoL3l7Gw5wUP7NSb69T8QnC0+T/w8/2XitI4e9KuA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oLRHCAAAA2gAAAA8AAAAAAAAAAAAAAAAAlwIAAGRycy9kb3du&#10;cmV2LnhtbFBLBQYAAAAABAAEAPUAAACG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7TXUxQAA&#10;ANoAAAAPAAAAZHJzL2Rvd25yZXYueG1sRI9BawIxFITvgv8hPKE3N9HSVlajWFuhvViq0np8bp67&#10;oZuXZRN1+++bQqHHYWa+YWaLztXiQm2wnjWMMgWCuPDGcqlhv1sPJyBCRDZYeyYN3xRgMe/3Zpgb&#10;f+V3umxjKRKEQ44aqhibXMpQVOQwZL4hTt7Jtw5jkm0pTYvXBHe1HCt1Lx1aTgsVNrSqqPjanp2G&#10;ev/0+WgPk2Ohnu8+HnYb+/aqrNY3g245BRGpi//hv/aL0XALv1fSD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btNdTFAAAA2g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FD4592" w:rsidRPr="005152F2" w14:paraId="2B851A5E" w14:textId="77777777" w:rsidTr="00BC0789">
              <w:trPr>
                <w:trHeight w:val="69"/>
              </w:trPr>
              <w:tc>
                <w:tcPr>
                  <w:tcW w:w="3909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8C01226" w14:textId="27F3AD53" w:rsidR="00F60921" w:rsidRPr="00DF17B4" w:rsidRDefault="005C4325" w:rsidP="00AF1804">
                  <w:pPr>
                    <w:pStyle w:val="Heading3"/>
                    <w:framePr w:hSpace="180" w:wrap="around" w:vAnchor="page" w:hAnchor="page" w:x="442" w:y="725"/>
                    <w:spacing w:line="240" w:lineRule="auto"/>
                    <w:rPr>
                      <w:rFonts w:asciiTheme="minorHAnsi" w:hAnsiTheme="minorHAnsi"/>
                      <w:sz w:val="18"/>
                      <w:szCs w:val="18"/>
                    </w:rPr>
                  </w:pPr>
                  <w:sdt>
                    <w:sdtPr>
                      <w:rPr>
                        <w:rFonts w:asciiTheme="minorHAnsi" w:hAnsiTheme="minorHAnsi"/>
                        <w:sz w:val="18"/>
                        <w:szCs w:val="18"/>
                      </w:rPr>
                      <w:alias w:val="Email:"/>
                      <w:tag w:val="Email:"/>
                      <w:id w:val="1159736844"/>
                      <w:placeholder>
                        <w:docPart w:val="B810417934D86F4B88040C075536F13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DF17B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Email</w:t>
                      </w:r>
                    </w:sdtContent>
                  </w:sdt>
                  <w:r w:rsidR="002F43D4">
                    <w:rPr>
                      <w:rFonts w:asciiTheme="minorHAnsi" w:hAnsiTheme="minorHAnsi"/>
                      <w:sz w:val="18"/>
                      <w:szCs w:val="18"/>
                    </w:rPr>
                    <w:t>: xy2364@cumc.columbia.edu</w:t>
                  </w:r>
                </w:p>
              </w:tc>
            </w:tr>
            <w:tr w:rsidR="00FD4592" w:rsidRPr="005152F2" w14:paraId="54655DA7" w14:textId="77777777" w:rsidTr="00BC0789">
              <w:trPr>
                <w:trHeight w:val="106"/>
              </w:trPr>
              <w:tc>
                <w:tcPr>
                  <w:tcW w:w="3909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B764C9A" w14:textId="55465C12" w:rsidR="00441EB9" w:rsidRPr="00DF17B4" w:rsidRDefault="005C4325" w:rsidP="00AF1804">
                  <w:pPr>
                    <w:pStyle w:val="Heading3"/>
                    <w:framePr w:hSpace="180" w:wrap="around" w:vAnchor="page" w:hAnchor="page" w:x="442" w:y="725"/>
                    <w:spacing w:line="240" w:lineRule="auto"/>
                    <w:rPr>
                      <w:rFonts w:asciiTheme="minorHAnsi" w:hAnsiTheme="minorHAnsi"/>
                      <w:sz w:val="18"/>
                      <w:szCs w:val="18"/>
                    </w:rPr>
                  </w:pPr>
                  <w:sdt>
                    <w:sdtPr>
                      <w:rPr>
                        <w:rFonts w:asciiTheme="minorHAnsi" w:hAnsiTheme="minorHAnsi"/>
                        <w:sz w:val="18"/>
                        <w:szCs w:val="18"/>
                      </w:rPr>
                      <w:alias w:val="Telephone:"/>
                      <w:tag w:val="Telephone:"/>
                      <w:id w:val="2067829428"/>
                      <w:placeholder>
                        <w:docPart w:val="93915F7AB5949541A836A31B85C0938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DF17B4">
                        <w:rPr>
                          <w:rFonts w:asciiTheme="minorHAnsi" w:hAnsiTheme="minorHAnsi"/>
                          <w:sz w:val="18"/>
                          <w:szCs w:val="18"/>
                        </w:rPr>
                        <w:t>Telephone</w:t>
                      </w:r>
                    </w:sdtContent>
                  </w:sdt>
                  <w:r w:rsidR="002F43D4">
                    <w:rPr>
                      <w:rFonts w:asciiTheme="minorHAnsi" w:hAnsiTheme="minorHAnsi"/>
                      <w:sz w:val="18"/>
                      <w:szCs w:val="18"/>
                    </w:rPr>
                    <w:t>: 972</w:t>
                  </w:r>
                  <w:r w:rsidR="002923B5">
                    <w:rPr>
                      <w:rFonts w:asciiTheme="minorHAnsi" w:hAnsiTheme="minorHAnsi"/>
                      <w:sz w:val="18"/>
                      <w:szCs w:val="18"/>
                    </w:rPr>
                    <w:t>-</w:t>
                  </w:r>
                  <w:r w:rsidR="002F43D4">
                    <w:rPr>
                      <w:rFonts w:asciiTheme="minorHAnsi" w:hAnsiTheme="minorHAnsi"/>
                      <w:sz w:val="18"/>
                      <w:szCs w:val="18"/>
                    </w:rPr>
                    <w:t>983</w:t>
                  </w:r>
                  <w:r w:rsidR="002923B5">
                    <w:rPr>
                      <w:rFonts w:asciiTheme="minorHAnsi" w:hAnsiTheme="minorHAnsi"/>
                      <w:sz w:val="18"/>
                      <w:szCs w:val="18"/>
                    </w:rPr>
                    <w:t>-</w:t>
                  </w:r>
                  <w:r w:rsidR="002F43D4">
                    <w:rPr>
                      <w:rFonts w:asciiTheme="minorHAnsi" w:hAnsiTheme="minorHAnsi"/>
                      <w:sz w:val="18"/>
                      <w:szCs w:val="18"/>
                    </w:rPr>
                    <w:t>9869</w:t>
                  </w:r>
                </w:p>
              </w:tc>
            </w:tr>
            <w:tr w:rsidR="00FD4592" w:rsidRPr="005152F2" w14:paraId="173A2676" w14:textId="77777777" w:rsidTr="00BC0789">
              <w:trPr>
                <w:trHeight w:val="83"/>
              </w:trPr>
              <w:tc>
                <w:tcPr>
                  <w:tcW w:w="3909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5E46D19" w14:textId="525D9CB3" w:rsidR="00441EB9" w:rsidRDefault="00612BB6" w:rsidP="00AF1804">
                  <w:pPr>
                    <w:pStyle w:val="Heading3"/>
                    <w:framePr w:hSpace="180" w:wrap="around" w:vAnchor="page" w:hAnchor="page" w:x="442" w:y="725"/>
                    <w:tabs>
                      <w:tab w:val="left" w:pos="2460"/>
                    </w:tabs>
                    <w:jc w:val="both"/>
                  </w:pPr>
                  <w:r>
                    <w:tab/>
                  </w:r>
                </w:p>
              </w:tc>
            </w:tr>
            <w:tr w:rsidR="00FD4592" w:rsidRPr="005152F2" w14:paraId="4ECF99C1" w14:textId="77777777" w:rsidTr="00BC0789">
              <w:trPr>
                <w:trHeight w:val="231"/>
              </w:trPr>
              <w:tc>
                <w:tcPr>
                  <w:tcW w:w="3909" w:type="dxa"/>
                  <w:tcMar>
                    <w:top w:w="374" w:type="dxa"/>
                    <w:bottom w:w="115" w:type="dxa"/>
                  </w:tcMar>
                </w:tcPr>
                <w:p w14:paraId="0E527AA1" w14:textId="71B31921" w:rsidR="005A7E57" w:rsidRPr="00847D4E" w:rsidRDefault="00BC0789" w:rsidP="00AF1804">
                  <w:pPr>
                    <w:pStyle w:val="Heading3"/>
                    <w:framePr w:hSpace="180" w:wrap="around" w:vAnchor="page" w:hAnchor="page" w:x="442" w:y="725"/>
                    <w:rPr>
                      <w:sz w:val="24"/>
                      <w:lang w:eastAsia="zh-CN"/>
                    </w:rPr>
                  </w:pPr>
                  <w:r w:rsidRPr="00847D4E">
                    <w:rPr>
                      <w:rFonts w:hint="eastAsia"/>
                      <w:sz w:val="24"/>
                      <w:lang w:eastAsia="zh-CN"/>
                    </w:rPr>
                    <w:t>Education</w:t>
                  </w:r>
                </w:p>
                <w:p w14:paraId="0D371A5B" w14:textId="77777777" w:rsidR="00616FF4" w:rsidRPr="005A7E57" w:rsidRDefault="00616FF4" w:rsidP="00AF1804">
                  <w:pPr>
                    <w:pStyle w:val="GraphicElement"/>
                    <w:framePr w:hSpace="180" w:wrap="around" w:vAnchor="page" w:hAnchor="page" w:x="442" w:y="725"/>
                  </w:pPr>
                  <w:r>
                    <w:rPr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11D94AFD" wp14:editId="581E97E3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2A777EB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DkmcPA+wAAAOEBAAATAAAAAAAAAAAAAAAAAAAAAABb&#10;Q29udGVudF9UeXBlc10ueG1sUEsBAi0AFAAGAAgAAAAhACOyauHXAAAAlAEAAAsAAAAAAAAAAAAA&#10;AAAALAEAAF9yZWxzLy5yZWxzUEsBAi0AFAAGAAgAAAAhAHXvoq/LAQAA6gMAAA4AAAAAAAAAAAAA&#10;AAAALA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F4FBD67" w14:textId="77777777" w:rsidR="00381EDE" w:rsidRDefault="00381EDE" w:rsidP="00AF1804">
                  <w:pPr>
                    <w:pStyle w:val="Heading4"/>
                    <w:framePr w:hSpace="180" w:wrap="around" w:vAnchor="page" w:hAnchor="page" w:x="442" w:y="725"/>
                    <w:spacing w:before="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Master of science  </w:t>
                  </w:r>
                </w:p>
                <w:p w14:paraId="2BAFF8A9" w14:textId="527A11EC" w:rsidR="00381EDE" w:rsidRDefault="00381EDE" w:rsidP="00AF1804">
                  <w:pPr>
                    <w:framePr w:hSpace="180" w:wrap="around" w:vAnchor="page" w:hAnchor="page" w:x="442" w:y="725"/>
                    <w:widowControl w:val="0"/>
                    <w:autoSpaceDE w:val="0"/>
                    <w:autoSpaceDN w:val="0"/>
                    <w:adjustRightInd w:val="0"/>
                    <w:spacing w:after="0" w:line="280" w:lineRule="atLeast"/>
                    <w:jc w:val="left"/>
                    <w:rPr>
                      <w:rFonts w:cs="Helvetica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Helvetica"/>
                      <w:color w:val="000000"/>
                      <w:sz w:val="18"/>
                      <w:szCs w:val="18"/>
                    </w:rPr>
                    <w:t>Expected 2019</w:t>
                  </w:r>
                  <w:r w:rsidR="001E2513">
                    <w:rPr>
                      <w:rFonts w:cs="Helvetica"/>
                      <w:color w:val="000000"/>
                      <w:sz w:val="18"/>
                      <w:szCs w:val="18"/>
                    </w:rPr>
                    <w:t xml:space="preserve">  Biostatistics</w:t>
                  </w:r>
                  <w:r w:rsidRPr="00BC0789">
                    <w:rPr>
                      <w:rFonts w:cs="Helvetica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14:paraId="4FF00094" w14:textId="300E6300" w:rsidR="001E2513" w:rsidRDefault="001E2513" w:rsidP="00AF1804">
                  <w:pPr>
                    <w:framePr w:hSpace="180" w:wrap="around" w:vAnchor="page" w:hAnchor="page" w:x="442" w:y="725"/>
                    <w:widowControl w:val="0"/>
                    <w:autoSpaceDE w:val="0"/>
                    <w:autoSpaceDN w:val="0"/>
                    <w:adjustRightInd w:val="0"/>
                    <w:spacing w:after="0" w:line="280" w:lineRule="atLeast"/>
                    <w:jc w:val="left"/>
                    <w:rPr>
                      <w:rFonts w:cs="Helvetica"/>
                      <w:color w:val="00000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cs="Helvetica"/>
                      <w:color w:val="000000"/>
                      <w:sz w:val="18"/>
                      <w:szCs w:val="18"/>
                      <w:lang w:eastAsia="zh-CN"/>
                    </w:rPr>
                    <w:t xml:space="preserve">Columbia University </w:t>
                  </w:r>
                </w:p>
                <w:p w14:paraId="7ED7E9BE" w14:textId="782B4F21" w:rsidR="00381EDE" w:rsidRPr="00381EDE" w:rsidRDefault="00381EDE" w:rsidP="00AF1804">
                  <w:pPr>
                    <w:pStyle w:val="Heading4"/>
                    <w:framePr w:hSpace="180" w:wrap="around" w:vAnchor="page" w:hAnchor="page" w:x="442" w:y="725"/>
                    <w:spacing w:before="0"/>
                    <w:jc w:val="left"/>
                    <w:rPr>
                      <w:b w:val="0"/>
                      <w:sz w:val="18"/>
                      <w:szCs w:val="18"/>
                    </w:rPr>
                  </w:pPr>
                </w:p>
                <w:p w14:paraId="15CB27DD" w14:textId="4F1800E9" w:rsidR="00BC0789" w:rsidRPr="00BC0789" w:rsidRDefault="00381EDE" w:rsidP="00AF1804">
                  <w:pPr>
                    <w:pStyle w:val="Heading4"/>
                    <w:framePr w:hSpace="180" w:wrap="around" w:vAnchor="page" w:hAnchor="page" w:x="442" w:y="725"/>
                    <w:spacing w:before="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Bachelor of arts    GPA: 3.41</w:t>
                  </w:r>
                </w:p>
                <w:p w14:paraId="7D21D81B" w14:textId="5D0FC8A0" w:rsidR="00BC0789" w:rsidRDefault="00BC0789" w:rsidP="00AF1804">
                  <w:pPr>
                    <w:framePr w:hSpace="180" w:wrap="around" w:vAnchor="page" w:hAnchor="page" w:x="442" w:y="725"/>
                    <w:widowControl w:val="0"/>
                    <w:autoSpaceDE w:val="0"/>
                    <w:autoSpaceDN w:val="0"/>
                    <w:adjustRightInd w:val="0"/>
                    <w:spacing w:after="0" w:line="280" w:lineRule="atLeast"/>
                    <w:jc w:val="left"/>
                    <w:rPr>
                      <w:rFonts w:cs="Helvetica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0789">
                    <w:rPr>
                      <w:rFonts w:cs="Helvetica"/>
                      <w:color w:val="000000"/>
                      <w:sz w:val="18"/>
                      <w:szCs w:val="18"/>
                    </w:rPr>
                    <w:t xml:space="preserve">2014- 2016   </w:t>
                  </w:r>
                  <w:r>
                    <w:rPr>
                      <w:rFonts w:cs="Helvetica"/>
                      <w:color w:val="000000"/>
                      <w:sz w:val="18"/>
                      <w:szCs w:val="18"/>
                    </w:rPr>
                    <w:t>Psychology</w:t>
                  </w:r>
                  <w:r w:rsidRPr="00BC0789">
                    <w:rPr>
                      <w:rFonts w:cs="Helvetica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14:paraId="2DC50E4C" w14:textId="4190961D" w:rsidR="00BC0789" w:rsidRPr="00BC0789" w:rsidRDefault="00BC0789" w:rsidP="00AF1804">
                  <w:pPr>
                    <w:framePr w:hSpace="180" w:wrap="around" w:vAnchor="page" w:hAnchor="page" w:x="442" w:y="725"/>
                    <w:widowControl w:val="0"/>
                    <w:autoSpaceDE w:val="0"/>
                    <w:autoSpaceDN w:val="0"/>
                    <w:adjustRightInd w:val="0"/>
                    <w:spacing w:after="0" w:line="280" w:lineRule="atLeast"/>
                    <w:jc w:val="left"/>
                    <w:rPr>
                      <w:rFonts w:cs="Helvetica"/>
                      <w:color w:val="000000"/>
                      <w:sz w:val="18"/>
                      <w:szCs w:val="18"/>
                    </w:rPr>
                  </w:pPr>
                  <w:r w:rsidRPr="00BC0789">
                    <w:rPr>
                      <w:rFonts w:cs="Helvetica"/>
                      <w:color w:val="000000"/>
                      <w:sz w:val="18"/>
                      <w:szCs w:val="18"/>
                    </w:rPr>
                    <w:t>Univ</w:t>
                  </w:r>
                  <w:r>
                    <w:rPr>
                      <w:rFonts w:cs="Helvetica"/>
                      <w:color w:val="000000"/>
                      <w:sz w:val="18"/>
                      <w:szCs w:val="18"/>
                    </w:rPr>
                    <w:t>ersity of California</w:t>
                  </w:r>
                  <w:r>
                    <w:rPr>
                      <w:rFonts w:cs="Helvetica" w:hint="eastAsia"/>
                      <w:color w:val="000000"/>
                      <w:sz w:val="18"/>
                      <w:szCs w:val="18"/>
                      <w:lang w:eastAsia="zh-CN"/>
                    </w:rPr>
                    <w:t xml:space="preserve">, </w:t>
                  </w:r>
                  <w:r w:rsidRPr="00BC0789">
                    <w:rPr>
                      <w:rFonts w:cs="Helvetica"/>
                      <w:color w:val="000000"/>
                      <w:sz w:val="18"/>
                      <w:szCs w:val="18"/>
                    </w:rPr>
                    <w:t xml:space="preserve">Los Angeles, CA </w:t>
                  </w:r>
                </w:p>
                <w:p w14:paraId="7BC2383F" w14:textId="77777777" w:rsidR="00BC0789" w:rsidRPr="00BC0789" w:rsidRDefault="00BC0789" w:rsidP="00AF1804">
                  <w:pPr>
                    <w:framePr w:hSpace="180" w:wrap="around" w:vAnchor="page" w:hAnchor="page" w:x="442" w:y="725"/>
                    <w:widowControl w:val="0"/>
                    <w:autoSpaceDE w:val="0"/>
                    <w:autoSpaceDN w:val="0"/>
                    <w:adjustRightInd w:val="0"/>
                    <w:spacing w:after="0" w:line="280" w:lineRule="atLeast"/>
                    <w:jc w:val="left"/>
                    <w:rPr>
                      <w:rFonts w:cs="Helvetica"/>
                      <w:color w:val="000000"/>
                      <w:sz w:val="18"/>
                      <w:szCs w:val="18"/>
                      <w:lang w:eastAsia="zh-CN"/>
                    </w:rPr>
                  </w:pPr>
                </w:p>
                <w:p w14:paraId="38A29236" w14:textId="77777777" w:rsidR="00BC0789" w:rsidRDefault="00BC0789" w:rsidP="00AF1804">
                  <w:pPr>
                    <w:framePr w:hSpace="180" w:wrap="around" w:vAnchor="page" w:hAnchor="page" w:x="442" w:y="725"/>
                    <w:spacing w:after="0"/>
                    <w:jc w:val="left"/>
                    <w:rPr>
                      <w:rFonts w:asciiTheme="majorHAnsi" w:hAnsiTheme="majorHAnsi"/>
                      <w:b/>
                      <w:sz w:val="18"/>
                      <w:szCs w:val="18"/>
                      <w:lang w:eastAsia="zh-CN"/>
                    </w:rPr>
                  </w:pPr>
                  <w:r w:rsidRPr="00BC0789">
                    <w:rPr>
                      <w:rFonts w:asciiTheme="majorHAnsi" w:hAnsiTheme="majorHAnsi"/>
                      <w:b/>
                      <w:sz w:val="18"/>
                      <w:szCs w:val="18"/>
                    </w:rPr>
                    <w:t xml:space="preserve">TRANSFER ACADEMIC UNITS </w:t>
                  </w:r>
                </w:p>
                <w:p w14:paraId="64F4C364" w14:textId="0E485B97" w:rsidR="00BC0789" w:rsidRPr="00BC0789" w:rsidRDefault="00BC0789" w:rsidP="00AF1804">
                  <w:pPr>
                    <w:framePr w:hSpace="180" w:wrap="around" w:vAnchor="page" w:hAnchor="page" w:x="442" w:y="725"/>
                    <w:spacing w:after="0"/>
                    <w:jc w:val="left"/>
                    <w:rPr>
                      <w:rFonts w:asciiTheme="majorHAnsi" w:hAnsiTheme="majorHAnsi"/>
                      <w:b/>
                      <w:sz w:val="18"/>
                      <w:szCs w:val="18"/>
                      <w:lang w:eastAsia="zh-CN"/>
                    </w:rPr>
                  </w:pPr>
                  <w:r w:rsidRPr="00BC0789">
                    <w:rPr>
                      <w:rFonts w:asciiTheme="majorHAnsi" w:hAnsiTheme="majorHAnsi"/>
                      <w:b/>
                      <w:sz w:val="18"/>
                      <w:szCs w:val="18"/>
                    </w:rPr>
                    <w:t xml:space="preserve">TOWARD UCLA     </w:t>
                  </w:r>
                  <w:r>
                    <w:rPr>
                      <w:rFonts w:asciiTheme="majorHAnsi" w:hAnsiTheme="majorHAnsi" w:hint="eastAsia"/>
                      <w:b/>
                      <w:sz w:val="18"/>
                      <w:szCs w:val="18"/>
                      <w:lang w:eastAsia="zh-CN"/>
                    </w:rPr>
                    <w:t xml:space="preserve">       </w:t>
                  </w:r>
                  <w:r w:rsidR="001E2513">
                    <w:rPr>
                      <w:rFonts w:asciiTheme="majorHAnsi" w:hAnsiTheme="majorHAnsi"/>
                      <w:b/>
                      <w:sz w:val="18"/>
                      <w:szCs w:val="18"/>
                    </w:rPr>
                    <w:t>GPA: 3.98</w:t>
                  </w:r>
                </w:p>
                <w:p w14:paraId="3E76F631" w14:textId="77777777" w:rsidR="00BC0789" w:rsidRDefault="00BC0789" w:rsidP="00AF1804">
                  <w:pPr>
                    <w:framePr w:hSpace="180" w:wrap="around" w:vAnchor="page" w:hAnchor="page" w:x="442" w:y="725"/>
                    <w:spacing w:after="0"/>
                    <w:jc w:val="left"/>
                    <w:rPr>
                      <w:rFonts w:asciiTheme="majorHAnsi" w:hAnsiTheme="majorHAnsi"/>
                      <w:sz w:val="18"/>
                      <w:szCs w:val="18"/>
                      <w:lang w:eastAsia="zh-CN"/>
                    </w:rPr>
                  </w:pPr>
                  <w:r w:rsidRPr="00BC0789">
                    <w:rPr>
                      <w:rFonts w:asciiTheme="majorHAnsi" w:hAnsiTheme="majorHAnsi"/>
                      <w:sz w:val="18"/>
                      <w:szCs w:val="18"/>
                    </w:rPr>
                    <w:t xml:space="preserve">2012-2014     </w:t>
                  </w:r>
                  <w:r>
                    <w:rPr>
                      <w:rFonts w:asciiTheme="majorHAnsi" w:hAnsiTheme="majorHAnsi"/>
                      <w:sz w:val="18"/>
                      <w:szCs w:val="18"/>
                    </w:rPr>
                    <w:t>Psychology</w:t>
                  </w:r>
                  <w:r w:rsidRPr="00BC0789">
                    <w:rPr>
                      <w:rFonts w:asciiTheme="majorHAnsi" w:hAnsiTheme="majorHAnsi"/>
                      <w:sz w:val="18"/>
                      <w:szCs w:val="18"/>
                    </w:rPr>
                    <w:t xml:space="preserve"> </w:t>
                  </w:r>
                </w:p>
                <w:p w14:paraId="1CF8D2EF" w14:textId="74CF8020" w:rsidR="00BC0789" w:rsidRPr="00BC0789" w:rsidRDefault="00BC0789" w:rsidP="00AF1804">
                  <w:pPr>
                    <w:framePr w:hSpace="180" w:wrap="around" w:vAnchor="page" w:hAnchor="page" w:x="442" w:y="725"/>
                    <w:spacing w:after="0"/>
                    <w:jc w:val="left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BC0789">
                    <w:rPr>
                      <w:rFonts w:asciiTheme="majorHAnsi" w:hAnsiTheme="majorHAnsi"/>
                      <w:sz w:val="18"/>
                      <w:szCs w:val="18"/>
                    </w:rPr>
                    <w:t>Santa Barbara City College, CA</w:t>
                  </w:r>
                </w:p>
                <w:p w14:paraId="10C0DB1E" w14:textId="77777777" w:rsidR="00BC0789" w:rsidRPr="00BC0789" w:rsidRDefault="00BC0789" w:rsidP="00AF1804">
                  <w:pPr>
                    <w:framePr w:hSpace="180" w:wrap="around" w:vAnchor="page" w:hAnchor="page" w:x="442" w:y="725"/>
                    <w:spacing w:after="0"/>
                    <w:jc w:val="left"/>
                    <w:rPr>
                      <w:rFonts w:asciiTheme="majorHAnsi" w:hAnsiTheme="majorHAnsi"/>
                      <w:b/>
                      <w:sz w:val="18"/>
                      <w:szCs w:val="18"/>
                    </w:rPr>
                  </w:pPr>
                </w:p>
                <w:p w14:paraId="764D92BB" w14:textId="40C68B47" w:rsidR="00BC0789" w:rsidRPr="007038D5" w:rsidRDefault="00BC0789" w:rsidP="00AF1804">
                  <w:pPr>
                    <w:framePr w:hSpace="180" w:wrap="around" w:vAnchor="page" w:hAnchor="page" w:x="442" w:y="725"/>
                    <w:spacing w:after="0"/>
                    <w:jc w:val="left"/>
                    <w:rPr>
                      <w:rFonts w:asciiTheme="majorHAnsi" w:hAnsiTheme="majorHAnsi"/>
                      <w:b/>
                      <w:sz w:val="18"/>
                      <w:szCs w:val="18"/>
                    </w:rPr>
                  </w:pPr>
                  <w:r w:rsidRPr="00BC0789">
                    <w:rPr>
                      <w:rFonts w:asciiTheme="majorHAnsi" w:hAnsiTheme="majorHAnsi"/>
                      <w:b/>
                      <w:sz w:val="18"/>
                      <w:szCs w:val="18"/>
                    </w:rPr>
                    <w:t>AWARDS</w:t>
                  </w:r>
                </w:p>
                <w:p w14:paraId="25F113E7" w14:textId="130DDF80" w:rsidR="00902EF2" w:rsidRDefault="00A45671" w:rsidP="00AF1804">
                  <w:pPr>
                    <w:framePr w:hSpace="180" w:wrap="around" w:vAnchor="page" w:hAnchor="page" w:x="442" w:y="725"/>
                    <w:spacing w:after="0"/>
                    <w:jc w:val="left"/>
                    <w:rPr>
                      <w:sz w:val="18"/>
                      <w:szCs w:val="18"/>
                      <w:lang w:eastAsia="zh-CN"/>
                    </w:rPr>
                  </w:pPr>
                  <w:r>
                    <w:rPr>
                      <w:sz w:val="18"/>
                      <w:szCs w:val="18"/>
                    </w:rPr>
                    <w:t xml:space="preserve">2014     </w:t>
                  </w:r>
                  <w:r w:rsidR="00BC0789" w:rsidRPr="00BC0789">
                    <w:rPr>
                      <w:sz w:val="18"/>
                      <w:szCs w:val="18"/>
                    </w:rPr>
                    <w:t xml:space="preserve">Undergraduate Dean’s </w:t>
                  </w:r>
                  <w:r w:rsidR="007506E8">
                    <w:rPr>
                      <w:sz w:val="18"/>
                      <w:szCs w:val="18"/>
                    </w:rPr>
                    <w:t xml:space="preserve">Fellowship </w:t>
                  </w:r>
                  <w:r w:rsidR="00BC0789" w:rsidRPr="00BC0789">
                    <w:rPr>
                      <w:sz w:val="18"/>
                      <w:szCs w:val="18"/>
                    </w:rPr>
                    <w:t xml:space="preserve">Award, </w:t>
                  </w:r>
                </w:p>
                <w:p w14:paraId="19030F2A" w14:textId="2C954D9A" w:rsidR="00BC0789" w:rsidRDefault="00BC0789" w:rsidP="00AF1804">
                  <w:pPr>
                    <w:framePr w:hSpace="180" w:wrap="around" w:vAnchor="page" w:hAnchor="page" w:x="442" w:y="725"/>
                    <w:spacing w:after="0"/>
                    <w:jc w:val="left"/>
                    <w:rPr>
                      <w:sz w:val="18"/>
                      <w:szCs w:val="18"/>
                      <w:lang w:eastAsia="zh-CN"/>
                    </w:rPr>
                  </w:pPr>
                  <w:r w:rsidRPr="00BC0789">
                    <w:rPr>
                      <w:sz w:val="18"/>
                      <w:szCs w:val="18"/>
                    </w:rPr>
                    <w:t xml:space="preserve">University of California, Santa Cruz. </w:t>
                  </w:r>
                </w:p>
                <w:p w14:paraId="4FAD2DA4" w14:textId="77777777" w:rsidR="00A45671" w:rsidRPr="00BC0789" w:rsidRDefault="00A45671" w:rsidP="00AF1804">
                  <w:pPr>
                    <w:framePr w:hSpace="180" w:wrap="around" w:vAnchor="page" w:hAnchor="page" w:x="442" w:y="725"/>
                    <w:spacing w:after="0"/>
                    <w:jc w:val="left"/>
                    <w:rPr>
                      <w:sz w:val="18"/>
                      <w:szCs w:val="18"/>
                      <w:lang w:eastAsia="zh-CN"/>
                    </w:rPr>
                  </w:pPr>
                </w:p>
                <w:p w14:paraId="41BCCD29" w14:textId="77777777" w:rsidR="00A45671" w:rsidRDefault="00BC0789" w:rsidP="00AF1804">
                  <w:pPr>
                    <w:framePr w:hSpace="180" w:wrap="around" w:vAnchor="page" w:hAnchor="page" w:x="442" w:y="725"/>
                    <w:spacing w:after="0"/>
                    <w:jc w:val="left"/>
                    <w:rPr>
                      <w:sz w:val="18"/>
                      <w:szCs w:val="18"/>
                      <w:lang w:eastAsia="zh-CN"/>
                    </w:rPr>
                  </w:pPr>
                  <w:r w:rsidRPr="00BC0789">
                    <w:rPr>
                      <w:sz w:val="18"/>
                      <w:szCs w:val="18"/>
                    </w:rPr>
                    <w:t xml:space="preserve">2012-2014       </w:t>
                  </w:r>
                </w:p>
                <w:p w14:paraId="76CEC7C3" w14:textId="77777777" w:rsidR="00902EF2" w:rsidRDefault="00BC0789" w:rsidP="00AF1804">
                  <w:pPr>
                    <w:framePr w:hSpace="180" w:wrap="around" w:vAnchor="page" w:hAnchor="page" w:x="442" w:y="725"/>
                    <w:spacing w:after="0"/>
                    <w:jc w:val="left"/>
                    <w:rPr>
                      <w:sz w:val="18"/>
                      <w:szCs w:val="18"/>
                      <w:lang w:eastAsia="zh-CN"/>
                    </w:rPr>
                  </w:pPr>
                  <w:r w:rsidRPr="00BC0789">
                    <w:rPr>
                      <w:sz w:val="18"/>
                      <w:szCs w:val="18"/>
                    </w:rPr>
                    <w:t xml:space="preserve">President’s Honor Roll, </w:t>
                  </w:r>
                </w:p>
                <w:p w14:paraId="530C598A" w14:textId="77777777" w:rsidR="00463463" w:rsidRDefault="00BC0789" w:rsidP="00AF1804">
                  <w:pPr>
                    <w:framePr w:hSpace="180" w:wrap="around" w:vAnchor="page" w:hAnchor="page" w:x="442" w:y="725"/>
                    <w:spacing w:after="0"/>
                    <w:jc w:val="left"/>
                    <w:rPr>
                      <w:sz w:val="18"/>
                      <w:szCs w:val="18"/>
                      <w:lang w:eastAsia="zh-CN"/>
                    </w:rPr>
                  </w:pPr>
                  <w:r w:rsidRPr="00BC0789">
                    <w:rPr>
                      <w:sz w:val="18"/>
                      <w:szCs w:val="18"/>
                    </w:rPr>
                    <w:t>Santa Barbara City College, Santa Barbara</w:t>
                  </w:r>
                </w:p>
                <w:p w14:paraId="1BD3E1B2" w14:textId="77777777" w:rsidR="00AD7602" w:rsidRDefault="00AD7602" w:rsidP="00AF1804">
                  <w:pPr>
                    <w:framePr w:hSpace="180" w:wrap="around" w:vAnchor="page" w:hAnchor="page" w:x="442" w:y="725"/>
                    <w:spacing w:after="0"/>
                    <w:jc w:val="left"/>
                    <w:rPr>
                      <w:sz w:val="18"/>
                      <w:szCs w:val="18"/>
                      <w:lang w:eastAsia="zh-CN"/>
                    </w:rPr>
                  </w:pPr>
                </w:p>
                <w:p w14:paraId="15FABA73" w14:textId="15537AAA" w:rsidR="00AD7602" w:rsidRPr="00344036" w:rsidRDefault="00AD7602" w:rsidP="00AF1804">
                  <w:pPr>
                    <w:framePr w:hSpace="180" w:wrap="around" w:vAnchor="page" w:hAnchor="page" w:x="442" w:y="725"/>
                    <w:spacing w:after="0"/>
                    <w:jc w:val="left"/>
                    <w:rPr>
                      <w:b/>
                      <w:sz w:val="18"/>
                      <w:szCs w:val="18"/>
                      <w:lang w:eastAsia="zh-CN"/>
                    </w:rPr>
                  </w:pPr>
                </w:p>
              </w:tc>
            </w:tr>
            <w:tr w:rsidR="00BC0789" w14:paraId="6A017E28" w14:textId="77777777" w:rsidTr="00BC0789">
              <w:trPr>
                <w:trHeight w:val="83"/>
              </w:trPr>
              <w:tc>
                <w:tcPr>
                  <w:tcW w:w="3909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BA592E8" w14:textId="77777777" w:rsidR="00BC0789" w:rsidRDefault="00BC0789" w:rsidP="00AF1804">
                  <w:pPr>
                    <w:pStyle w:val="Heading3"/>
                    <w:framePr w:hSpace="180" w:wrap="around" w:vAnchor="page" w:hAnchor="page" w:x="442" w:y="725"/>
                    <w:tabs>
                      <w:tab w:val="left" w:pos="2460"/>
                    </w:tabs>
                    <w:jc w:val="both"/>
                  </w:pPr>
                  <w:r>
                    <w:tab/>
                  </w:r>
                </w:p>
              </w:tc>
            </w:tr>
            <w:tr w:rsidR="00BC0789" w:rsidRPr="005152F2" w14:paraId="51DBEA5E" w14:textId="77777777" w:rsidTr="000F5262">
              <w:trPr>
                <w:trHeight w:val="790"/>
              </w:trPr>
              <w:tc>
                <w:tcPr>
                  <w:tcW w:w="3909" w:type="dxa"/>
                  <w:tcMar>
                    <w:top w:w="374" w:type="dxa"/>
                    <w:bottom w:w="115" w:type="dxa"/>
                  </w:tcMar>
                </w:tcPr>
                <w:p w14:paraId="5651C75B" w14:textId="1A74B6D7" w:rsidR="00BC0789" w:rsidRPr="003B4489" w:rsidRDefault="00BC0789" w:rsidP="00AF1804">
                  <w:pPr>
                    <w:pStyle w:val="Heading3"/>
                    <w:framePr w:hSpace="180" w:wrap="around" w:vAnchor="page" w:hAnchor="page" w:x="442" w:y="725"/>
                    <w:rPr>
                      <w:sz w:val="28"/>
                      <w:szCs w:val="28"/>
                      <w:lang w:eastAsia="zh-CN"/>
                    </w:rPr>
                  </w:pPr>
                  <w:r w:rsidRPr="003B4489">
                    <w:rPr>
                      <w:rFonts w:hint="eastAsia"/>
                      <w:sz w:val="28"/>
                      <w:szCs w:val="28"/>
                      <w:lang w:eastAsia="zh-CN"/>
                    </w:rPr>
                    <w:t>SKILLS</w:t>
                  </w:r>
                </w:p>
                <w:p w14:paraId="6878FAF7" w14:textId="4CC6A0CF" w:rsidR="00BC0789" w:rsidRDefault="00BC0789" w:rsidP="00AF1804">
                  <w:pPr>
                    <w:pStyle w:val="GraphicElement"/>
                    <w:framePr w:hSpace="180" w:wrap="around" w:vAnchor="page" w:hAnchor="page" w:x="442" w:y="725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mc:AlternateContent>
                      <mc:Choice Requires="wps">
                        <w:drawing>
                          <wp:inline distT="0" distB="0" distL="0" distR="0" wp14:anchorId="7CBB0219" wp14:editId="2D4C63C8">
                            <wp:extent cx="221615" cy="0"/>
                            <wp:effectExtent l="0" t="0" r="26035" b="19050"/>
                            <wp:docPr id="6" name="Straight Connector 6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7EF4755" id="Straight Connector 6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4AAB57C" w14:textId="0B5F6968" w:rsidR="00AD7602" w:rsidRDefault="00A4041B" w:rsidP="00AF1804">
                  <w:pPr>
                    <w:framePr w:hSpace="180" w:wrap="around" w:vAnchor="page" w:hAnchor="page" w:x="442" w:y="725"/>
                    <w:spacing w:after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SPSS (3</w:t>
                  </w:r>
                  <w:r w:rsidR="00C41FEE">
                    <w:rPr>
                      <w:rFonts w:hint="eastAsia"/>
                      <w:lang w:eastAsia="zh-CN"/>
                    </w:rPr>
                    <w:t xml:space="preserve"> year)</w:t>
                  </w:r>
                </w:p>
                <w:p w14:paraId="0A48D1B4" w14:textId="2BEB3A1F" w:rsidR="00AD406F" w:rsidRDefault="003B4489" w:rsidP="00AF1804">
                  <w:pPr>
                    <w:framePr w:hSpace="180" w:wrap="around" w:vAnchor="page" w:hAnchor="page" w:x="442" w:y="725"/>
                    <w:spacing w:after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Matlab (1year)</w:t>
                  </w:r>
                </w:p>
                <w:p w14:paraId="26A1A602" w14:textId="7A21888E" w:rsidR="00AD406F" w:rsidRDefault="00444CCF" w:rsidP="00AF1804">
                  <w:pPr>
                    <w:framePr w:hSpace="180" w:wrap="around" w:vAnchor="page" w:hAnchor="page" w:x="442" w:y="725"/>
                    <w:spacing w:after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Excel (1 year)</w:t>
                  </w:r>
                </w:p>
                <w:p w14:paraId="226A565F" w14:textId="7380B2DC" w:rsidR="00AD406F" w:rsidRDefault="003B4489" w:rsidP="00AF1804">
                  <w:pPr>
                    <w:framePr w:hSpace="180" w:wrap="around" w:vAnchor="page" w:hAnchor="page" w:x="442" w:y="725"/>
                    <w:spacing w:after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Gephi (2 years)</w:t>
                  </w:r>
                </w:p>
                <w:p w14:paraId="64804477" w14:textId="120603D3" w:rsidR="00AD406F" w:rsidRDefault="007038D5" w:rsidP="00AF1804">
                  <w:pPr>
                    <w:framePr w:hSpace="180" w:wrap="around" w:vAnchor="page" w:hAnchor="page" w:x="442" w:y="725"/>
                    <w:spacing w:after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Python (1 year</w:t>
                  </w:r>
                  <w:r w:rsidR="00C41FEE">
                    <w:rPr>
                      <w:rFonts w:hint="eastAsia"/>
                      <w:lang w:eastAsia="zh-CN"/>
                    </w:rPr>
                    <w:t>)</w:t>
                  </w:r>
                </w:p>
                <w:p w14:paraId="7782FD4D" w14:textId="37835CB3" w:rsidR="00C41FEE" w:rsidRDefault="00AF1804" w:rsidP="00AF1804">
                  <w:pPr>
                    <w:framePr w:hSpace="180" w:wrap="around" w:vAnchor="page" w:hAnchor="page" w:x="442" w:y="725"/>
                    <w:spacing w:after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 (1 year</w:t>
                  </w:r>
                  <w:bookmarkStart w:id="0" w:name="_GoBack"/>
                  <w:bookmarkEnd w:id="0"/>
                  <w:r w:rsidR="00F60E24">
                    <w:rPr>
                      <w:rFonts w:hint="eastAsia"/>
                      <w:lang w:eastAsia="zh-CN"/>
                    </w:rPr>
                    <w:t>)</w:t>
                  </w:r>
                </w:p>
                <w:p w14:paraId="778B336B" w14:textId="71A4BD7E" w:rsidR="00A4041B" w:rsidRDefault="00A4041B" w:rsidP="00AF1804">
                  <w:pPr>
                    <w:framePr w:hSpace="180" w:wrap="around" w:vAnchor="page" w:hAnchor="page" w:x="442" w:y="725"/>
                    <w:spacing w:after="0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SAS (current studying)</w:t>
                  </w:r>
                </w:p>
                <w:p w14:paraId="022B4AA9" w14:textId="0B1DF0AD" w:rsidR="00AD7602" w:rsidRPr="005152F2" w:rsidRDefault="00AD7602" w:rsidP="00AF1804">
                  <w:pPr>
                    <w:framePr w:hSpace="180" w:wrap="around" w:vAnchor="page" w:hAnchor="page" w:x="442" w:y="725"/>
                    <w:spacing w:after="0"/>
                    <w:jc w:val="both"/>
                    <w:rPr>
                      <w:lang w:eastAsia="zh-CN"/>
                    </w:rPr>
                  </w:pPr>
                </w:p>
              </w:tc>
            </w:tr>
          </w:tbl>
          <w:p w14:paraId="0D4A6200" w14:textId="77777777" w:rsidR="00B93310" w:rsidRPr="005152F2" w:rsidRDefault="00B93310" w:rsidP="00D15BA5">
            <w:pPr>
              <w:spacing w:after="0"/>
            </w:pPr>
          </w:p>
        </w:tc>
        <w:tc>
          <w:tcPr>
            <w:tcW w:w="22" w:type="dxa"/>
          </w:tcPr>
          <w:p w14:paraId="799E4827" w14:textId="77777777" w:rsidR="00B93310" w:rsidRPr="005152F2" w:rsidRDefault="00B93310" w:rsidP="00D15BA5">
            <w:pPr>
              <w:spacing w:after="0"/>
            </w:pPr>
          </w:p>
        </w:tc>
        <w:tc>
          <w:tcPr>
            <w:tcW w:w="7607" w:type="dxa"/>
          </w:tcPr>
          <w:tbl>
            <w:tblPr>
              <w:tblW w:w="8051" w:type="dxa"/>
              <w:tblInd w:w="80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8051"/>
            </w:tblGrid>
            <w:tr w:rsidR="00F376A0" w14:paraId="6AB372A8" w14:textId="77777777" w:rsidTr="00D15BA5">
              <w:trPr>
                <w:trHeight w:val="1111"/>
              </w:trPr>
              <w:tc>
                <w:tcPr>
                  <w:tcW w:w="805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4842FC2D" w14:textId="3C310392" w:rsidR="008F6337" w:rsidRPr="00847D4E" w:rsidRDefault="00663E96" w:rsidP="00AF1804">
                  <w:pPr>
                    <w:pStyle w:val="Heading2"/>
                    <w:framePr w:hSpace="180" w:wrap="around" w:vAnchor="page" w:hAnchor="page" w:x="442" w:y="725"/>
                    <w:widowControl w:val="0"/>
                    <w:spacing w:after="0" w:line="240" w:lineRule="auto"/>
                  </w:pPr>
                  <w:r w:rsidRPr="00847D4E">
                    <w:t xml:space="preserve">WORK </w:t>
                  </w: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6770B233FC55A3458F1906C4F7F15A1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847D4E">
                        <w:t>Experience</w:t>
                      </w:r>
                    </w:sdtContent>
                  </w:sdt>
                </w:p>
                <w:p w14:paraId="0E0B4163" w14:textId="77777777" w:rsidR="004C219E" w:rsidRDefault="004C219E" w:rsidP="00AF1804">
                  <w:pPr>
                    <w:pStyle w:val="Heading4"/>
                    <w:framePr w:hSpace="180" w:wrap="around" w:vAnchor="page" w:hAnchor="page" w:x="442" w:y="725"/>
                    <w:widowControl w:val="0"/>
                    <w:spacing w:before="0" w:line="240" w:lineRule="auto"/>
                    <w:rPr>
                      <w:lang w:eastAsia="zh-CN"/>
                    </w:rPr>
                  </w:pPr>
                </w:p>
                <w:p w14:paraId="5D4B4BE0" w14:textId="51798C32" w:rsidR="00057C31" w:rsidRDefault="00030E40" w:rsidP="00AF1804">
                  <w:pPr>
                    <w:pStyle w:val="Heading4"/>
                    <w:framePr w:hSpace="180" w:wrap="around" w:vAnchor="page" w:hAnchor="page" w:x="442" w:y="725"/>
                    <w:widowControl w:val="0"/>
                    <w:spacing w:before="0" w:line="240" w:lineRule="auto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Daydream </w:t>
                  </w:r>
                  <w:r w:rsidR="004C219E">
                    <w:rPr>
                      <w:lang w:eastAsia="zh-CN"/>
                    </w:rPr>
                    <w:t>Lab RESEARCHER</w:t>
                  </w:r>
                </w:p>
                <w:p w14:paraId="4012E1EB" w14:textId="015C8833" w:rsidR="00EA0A96" w:rsidRDefault="004C219E" w:rsidP="00AF1804">
                  <w:pPr>
                    <w:pStyle w:val="Heading4"/>
                    <w:framePr w:hSpace="180" w:wrap="around" w:vAnchor="page" w:hAnchor="page" w:x="442" w:y="725"/>
                    <w:widowControl w:val="0"/>
                    <w:spacing w:before="0" w:line="240" w:lineRule="auto"/>
                    <w:jc w:val="both"/>
                    <w:rPr>
                      <w:b w:val="0"/>
                      <w:caps w:val="0"/>
                    </w:rPr>
                  </w:pPr>
                  <w:r>
                    <w:rPr>
                      <w:lang w:eastAsia="zh-CN"/>
                    </w:rPr>
                    <w:t xml:space="preserve">             </w:t>
                  </w:r>
                  <w:r w:rsidR="00F65DF9">
                    <w:rPr>
                      <w:b w:val="0"/>
                      <w:lang w:eastAsia="zh-CN"/>
                    </w:rPr>
                    <w:t>2016-2017</w:t>
                  </w:r>
                  <w:r w:rsidR="00681160">
                    <w:rPr>
                      <w:b w:val="0"/>
                      <w:lang w:eastAsia="zh-CN"/>
                    </w:rPr>
                    <w:t xml:space="preserve"> </w:t>
                  </w:r>
                  <w:r w:rsidR="00681160">
                    <w:t xml:space="preserve"> </w:t>
                  </w:r>
                  <w:r w:rsidR="008E75AB">
                    <w:rPr>
                      <w:b w:val="0"/>
                      <w:caps w:val="0"/>
                    </w:rPr>
                    <w:t>Google Daydream Labs</w:t>
                  </w:r>
                  <w:r w:rsidR="00681160">
                    <w:rPr>
                      <w:b w:val="0"/>
                      <w:caps w:val="0"/>
                    </w:rPr>
                    <w:t xml:space="preserve"> </w:t>
                  </w:r>
                </w:p>
                <w:p w14:paraId="358564AE" w14:textId="477F7D25" w:rsidR="00681160" w:rsidRDefault="008E75AB" w:rsidP="00AF1804">
                  <w:pPr>
                    <w:pStyle w:val="ListParagraph"/>
                    <w:framePr w:hSpace="180" w:wrap="around" w:vAnchor="page" w:hAnchor="page" w:x="442" w:y="725"/>
                    <w:widowControl w:val="0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</w:pPr>
                  <w:r>
                    <w:rPr>
                      <w:rFonts w:hint="eastAsia"/>
                      <w:lang w:eastAsia="zh-CN"/>
                    </w:rPr>
                    <w:t>Develop</w:t>
                  </w:r>
                  <w:r>
                    <w:rPr>
                      <w:lang w:eastAsia="zh-CN"/>
                    </w:rPr>
                    <w:t xml:space="preserve">ed </w:t>
                  </w:r>
                  <w:r w:rsidR="00186990">
                    <w:rPr>
                      <w:lang w:eastAsia="zh-CN"/>
                    </w:rPr>
                    <w:t>high-quality interactiv</w:t>
                  </w:r>
                  <w:r w:rsidR="0042006D">
                    <w:rPr>
                      <w:lang w:eastAsia="zh-CN"/>
                    </w:rPr>
                    <w:t>e virtual reality (VR) headsets and</w:t>
                  </w:r>
                </w:p>
                <w:p w14:paraId="657161C0" w14:textId="1C4A32EA" w:rsidR="00186990" w:rsidRDefault="0042006D" w:rsidP="00AF1804">
                  <w:pPr>
                    <w:pStyle w:val="ListParagraph"/>
                    <w:framePr w:hSpace="180" w:wrap="around" w:vAnchor="page" w:hAnchor="page" w:x="442" w:y="725"/>
                    <w:widowControl w:val="0"/>
                    <w:spacing w:after="0" w:line="240" w:lineRule="auto"/>
                    <w:ind w:left="1440"/>
                    <w:jc w:val="both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f</w:t>
                  </w:r>
                  <w:r w:rsidR="00186990">
                    <w:rPr>
                      <w:lang w:eastAsia="zh-CN"/>
                    </w:rPr>
                    <w:t>ocused on neurological network tests and blocked objects.</w:t>
                  </w:r>
                </w:p>
                <w:p w14:paraId="65900B4B" w14:textId="0D174D67" w:rsidR="0042006D" w:rsidRPr="0042006D" w:rsidRDefault="0042006D" w:rsidP="00AF1804">
                  <w:pPr>
                    <w:pStyle w:val="ListParagraph"/>
                    <w:framePr w:hSpace="180" w:wrap="around" w:vAnchor="page" w:hAnchor="page" w:x="442" w:y="725"/>
                    <w:widowControl w:val="0"/>
                    <w:spacing w:after="0" w:line="240" w:lineRule="auto"/>
                    <w:ind w:left="1440"/>
                    <w:jc w:val="both"/>
                  </w:pPr>
                  <w:r>
                    <w:rPr>
                      <w:lang w:eastAsia="zh-CN"/>
                    </w:rPr>
                    <w:t xml:space="preserve">Highly Communication with engineers for product </w:t>
                  </w:r>
                  <w:r>
                    <w:rPr>
                      <w:rFonts w:hint="eastAsia"/>
                      <w:lang w:eastAsia="zh-CN"/>
                    </w:rPr>
                    <w:t>implementations.</w:t>
                  </w:r>
                </w:p>
                <w:p w14:paraId="4BE8C742" w14:textId="352B86D3" w:rsidR="00681160" w:rsidRDefault="00681160" w:rsidP="00AF1804">
                  <w:pPr>
                    <w:pStyle w:val="Heading4"/>
                    <w:framePr w:hSpace="180" w:wrap="around" w:vAnchor="page" w:hAnchor="page" w:x="442" w:y="725"/>
                    <w:widowControl w:val="0"/>
                    <w:spacing w:before="0" w:line="240" w:lineRule="auto"/>
                    <w:jc w:val="both"/>
                    <w:rPr>
                      <w:lang w:eastAsia="zh-CN"/>
                    </w:rPr>
                  </w:pPr>
                </w:p>
                <w:p w14:paraId="0C32B076" w14:textId="2F71DDF2" w:rsidR="008F6337" w:rsidRPr="005152F2" w:rsidRDefault="00BB5DA5" w:rsidP="00AF1804">
                  <w:pPr>
                    <w:pStyle w:val="Heading4"/>
                    <w:framePr w:hSpace="180" w:wrap="around" w:vAnchor="page" w:hAnchor="page" w:x="442" w:y="725"/>
                    <w:widowControl w:val="0"/>
                    <w:spacing w:before="0" w:line="240" w:lineRule="auto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RESEARCH ASSISTANT</w:t>
                  </w:r>
                </w:p>
                <w:p w14:paraId="0DCE4606" w14:textId="0A3C8414" w:rsidR="00BB5DA5" w:rsidRDefault="00490C0C" w:rsidP="00AF1804">
                  <w:pPr>
                    <w:framePr w:hSpace="180" w:wrap="around" w:vAnchor="page" w:hAnchor="page" w:x="442" w:y="725"/>
                    <w:widowControl w:val="0"/>
                    <w:spacing w:after="0" w:line="240" w:lineRule="auto"/>
                    <w:ind w:left="2160" w:hanging="1440"/>
                    <w:jc w:val="left"/>
                    <w:rPr>
                      <w:lang w:eastAsia="zh-CN"/>
                    </w:rPr>
                  </w:pPr>
                  <w:r>
                    <w:t>2014-</w:t>
                  </w:r>
                  <w:r w:rsidR="00BB5DA5" w:rsidRPr="00BB5DA5">
                    <w:t>2016</w:t>
                  </w:r>
                  <w:r w:rsidR="00BB5DA5">
                    <w:t xml:space="preserve">    </w:t>
                  </w:r>
                  <w:r w:rsidR="00BB5DA5" w:rsidRPr="00BB5DA5">
                    <w:t xml:space="preserve"> Anxiety Mechanism Lab </w:t>
                  </w:r>
                  <w:r w:rsidR="00BB5DA5">
                    <w:rPr>
                      <w:rFonts w:hint="eastAsia"/>
                      <w:lang w:eastAsia="zh-CN"/>
                    </w:rPr>
                    <w:t xml:space="preserve">at UCLA </w:t>
                  </w:r>
                  <w:r w:rsidR="00BB5DA5" w:rsidRPr="00BB5DA5">
                    <w:t xml:space="preserve">(P.I. Dr. Michelle Craske). </w:t>
                  </w:r>
                </w:p>
                <w:p w14:paraId="1E86FA7A" w14:textId="77777777" w:rsidR="0024381B" w:rsidRDefault="00BB5DA5" w:rsidP="00AF1804">
                  <w:pPr>
                    <w:pStyle w:val="ListParagraph"/>
                    <w:framePr w:hSpace="180" w:wrap="around" w:vAnchor="page" w:hAnchor="page" w:x="442" w:y="725"/>
                    <w:widowControl w:val="0"/>
                    <w:numPr>
                      <w:ilvl w:val="0"/>
                      <w:numId w:val="5"/>
                    </w:numPr>
                    <w:spacing w:after="0" w:line="240" w:lineRule="auto"/>
                    <w:jc w:val="left"/>
                  </w:pPr>
                  <w:r>
                    <w:rPr>
                      <w:rFonts w:hint="eastAsia"/>
                      <w:lang w:eastAsia="zh-CN"/>
                    </w:rPr>
                    <w:t>U</w:t>
                  </w:r>
                  <w:r>
                    <w:t>sed</w:t>
                  </w:r>
                  <w:r w:rsidRPr="00BB5DA5">
                    <w:t xml:space="preserve"> computer-based data analysis to run multiple studies focused on </w:t>
                  </w:r>
                </w:p>
                <w:p w14:paraId="06780A5A" w14:textId="77777777" w:rsidR="00716DF5" w:rsidRDefault="00BB5DA5" w:rsidP="00AF1804">
                  <w:pPr>
                    <w:pStyle w:val="ListParagraph"/>
                    <w:framePr w:hSpace="180" w:wrap="around" w:vAnchor="page" w:hAnchor="page" w:x="442" w:y="725"/>
                    <w:widowControl w:val="0"/>
                    <w:spacing w:after="0" w:line="240" w:lineRule="auto"/>
                    <w:ind w:left="1440"/>
                    <w:jc w:val="left"/>
                    <w:rPr>
                      <w:lang w:eastAsia="zh-CN"/>
                    </w:rPr>
                  </w:pPr>
                  <w:r w:rsidRPr="00BB5DA5">
                    <w:t xml:space="preserve">anxiety disorder, influences of conditioned emotional expression on </w:t>
                  </w:r>
                </w:p>
                <w:p w14:paraId="0F76A266" w14:textId="7CB22B41" w:rsidR="00BB5DA5" w:rsidRPr="00BB5DA5" w:rsidRDefault="00BB5DA5" w:rsidP="00AF1804">
                  <w:pPr>
                    <w:pStyle w:val="ListParagraph"/>
                    <w:framePr w:hSpace="180" w:wrap="around" w:vAnchor="page" w:hAnchor="page" w:x="442" w:y="725"/>
                    <w:widowControl w:val="0"/>
                    <w:spacing w:after="0" w:line="240" w:lineRule="auto"/>
                    <w:ind w:left="1440"/>
                    <w:jc w:val="left"/>
                    <w:rPr>
                      <w:lang w:eastAsia="zh-CN"/>
                    </w:rPr>
                  </w:pPr>
                  <w:r w:rsidRPr="00BB5DA5">
                    <w:t>activity in amygdala and other body indices.</w:t>
                  </w:r>
                </w:p>
                <w:p w14:paraId="5540DB7A" w14:textId="77777777" w:rsidR="00BB5DA5" w:rsidRPr="00D94708" w:rsidRDefault="00BB5DA5" w:rsidP="00AF1804">
                  <w:pPr>
                    <w:framePr w:hSpace="180" w:wrap="around" w:vAnchor="page" w:hAnchor="page" w:x="442" w:y="725"/>
                    <w:widowControl w:val="0"/>
                    <w:spacing w:after="0" w:line="240" w:lineRule="auto"/>
                    <w:rPr>
                      <w:rFonts w:asciiTheme="majorHAnsi" w:hAnsiTheme="majorHAnsi"/>
                      <w:b/>
                    </w:rPr>
                  </w:pPr>
                </w:p>
                <w:p w14:paraId="7BE43729" w14:textId="551981A4" w:rsidR="00D94708" w:rsidRPr="00D94708" w:rsidRDefault="00D94708" w:rsidP="00AF1804">
                  <w:pPr>
                    <w:framePr w:hSpace="180" w:wrap="around" w:vAnchor="page" w:hAnchor="page" w:x="442" w:y="725"/>
                    <w:widowControl w:val="0"/>
                    <w:spacing w:after="0" w:line="240" w:lineRule="auto"/>
                    <w:rPr>
                      <w:rFonts w:asciiTheme="majorHAnsi" w:hAnsiTheme="majorHAnsi"/>
                      <w:b/>
                      <w:lang w:eastAsia="zh-CN"/>
                    </w:rPr>
                  </w:pPr>
                  <w:r>
                    <w:rPr>
                      <w:rFonts w:asciiTheme="majorHAnsi" w:hAnsiTheme="majorHAnsi"/>
                      <w:b/>
                    </w:rPr>
                    <w:t>LAB MANAGER</w:t>
                  </w:r>
                  <w:r w:rsidR="00BB5DA5" w:rsidRPr="00D94708">
                    <w:rPr>
                      <w:rFonts w:asciiTheme="majorHAnsi" w:hAnsiTheme="majorHAnsi"/>
                      <w:b/>
                    </w:rPr>
                    <w:t xml:space="preserve"> </w:t>
                  </w:r>
                </w:p>
                <w:p w14:paraId="3430A88B" w14:textId="384BA84E" w:rsidR="00BB5DA5" w:rsidRPr="00D94708" w:rsidRDefault="00DF0236" w:rsidP="00AF1804">
                  <w:pPr>
                    <w:framePr w:hSpace="180" w:wrap="around" w:vAnchor="page" w:hAnchor="page" w:x="442" w:y="725"/>
                    <w:widowControl w:val="0"/>
                    <w:spacing w:after="0" w:line="240" w:lineRule="auto"/>
                    <w:jc w:val="left"/>
                  </w:pPr>
                  <w:r>
                    <w:rPr>
                      <w:lang w:eastAsia="zh-CN"/>
                    </w:rPr>
                    <w:t xml:space="preserve">             </w:t>
                  </w:r>
                  <w:r w:rsidR="00490C0C">
                    <w:rPr>
                      <w:lang w:eastAsia="zh-CN"/>
                    </w:rPr>
                    <w:t>2014-</w:t>
                  </w:r>
                  <w:r w:rsidR="00D94708">
                    <w:rPr>
                      <w:lang w:eastAsia="zh-CN"/>
                    </w:rPr>
                    <w:t xml:space="preserve"> </w:t>
                  </w:r>
                  <w:r w:rsidR="00D94708" w:rsidRPr="00D94708">
                    <w:rPr>
                      <w:lang w:eastAsia="zh-CN"/>
                    </w:rPr>
                    <w:t>2015</w:t>
                  </w:r>
                  <w:r w:rsidR="00BB5DA5" w:rsidRPr="00D94708">
                    <w:t xml:space="preserve"> </w:t>
                  </w:r>
                  <w:r w:rsidR="00D94708">
                    <w:rPr>
                      <w:rFonts w:hint="eastAsia"/>
                      <w:lang w:eastAsia="zh-CN"/>
                    </w:rPr>
                    <w:t xml:space="preserve">    </w:t>
                  </w:r>
                  <w:r w:rsidR="00BB5DA5" w:rsidRPr="00D94708">
                    <w:t>Multisensory Perception Lab</w:t>
                  </w:r>
                  <w:r>
                    <w:rPr>
                      <w:rFonts w:hint="eastAsia"/>
                      <w:lang w:eastAsia="zh-CN"/>
                    </w:rPr>
                    <w:t xml:space="preserve"> at UCLA</w:t>
                  </w:r>
                  <w:r w:rsidR="00BB5DA5" w:rsidRPr="00D94708">
                    <w:t xml:space="preserve"> (P.I. Dr. Ladan Shams).</w:t>
                  </w:r>
                </w:p>
                <w:p w14:paraId="582E1A35" w14:textId="77777777" w:rsidR="0024381B" w:rsidRDefault="00640E17" w:rsidP="00AF1804">
                  <w:pPr>
                    <w:pStyle w:val="ListParagraph"/>
                    <w:framePr w:hSpace="180" w:wrap="around" w:vAnchor="page" w:hAnchor="page" w:x="442" w:y="725"/>
                    <w:widowControl w:val="0"/>
                    <w:numPr>
                      <w:ilvl w:val="0"/>
                      <w:numId w:val="5"/>
                    </w:numPr>
                    <w:spacing w:after="0" w:line="240" w:lineRule="auto"/>
                    <w:jc w:val="left"/>
                  </w:pPr>
                  <w:r w:rsidRPr="00D94708">
                    <w:t>Facilitated</w:t>
                  </w:r>
                  <w:r w:rsidR="00BB5DA5" w:rsidRPr="00D94708">
                    <w:t xml:space="preserve"> Dr. Shams’ multi-year National Science F</w:t>
                  </w:r>
                  <w:r w:rsidR="00D94708">
                    <w:t xml:space="preserve">oundation (NSF) grant </w:t>
                  </w:r>
                </w:p>
                <w:p w14:paraId="0FA853FF" w14:textId="7BB03F56" w:rsidR="008F6337" w:rsidRPr="00D94708" w:rsidRDefault="00D94708" w:rsidP="00AF1804">
                  <w:pPr>
                    <w:pStyle w:val="ListParagraph"/>
                    <w:framePr w:hSpace="180" w:wrap="around" w:vAnchor="page" w:hAnchor="page" w:x="442" w:y="725"/>
                    <w:widowControl w:val="0"/>
                    <w:spacing w:after="0" w:line="240" w:lineRule="auto"/>
                    <w:ind w:left="1440"/>
                    <w:jc w:val="left"/>
                  </w:pPr>
                  <w:r>
                    <w:t xml:space="preserve">and </w:t>
                  </w:r>
                  <w:r w:rsidR="00BB5DA5" w:rsidRPr="00D94708">
                    <w:t>graduate students’ research projects.</w:t>
                  </w:r>
                </w:p>
                <w:p w14:paraId="3E115041" w14:textId="77777777" w:rsidR="008B4B08" w:rsidRDefault="008B4B08" w:rsidP="00AF1804">
                  <w:pPr>
                    <w:pStyle w:val="Heading4"/>
                    <w:framePr w:hSpace="180" w:wrap="around" w:vAnchor="page" w:hAnchor="page" w:x="442" w:y="725"/>
                    <w:widowControl w:val="0"/>
                    <w:spacing w:before="0" w:line="240" w:lineRule="auto"/>
                    <w:rPr>
                      <w:lang w:eastAsia="zh-CN"/>
                    </w:rPr>
                  </w:pPr>
                </w:p>
                <w:p w14:paraId="05F6A106" w14:textId="77777777" w:rsidR="00FF240D" w:rsidRDefault="00FF240D" w:rsidP="00AF1804">
                  <w:pPr>
                    <w:pStyle w:val="Heading4"/>
                    <w:framePr w:hSpace="180" w:wrap="around" w:vAnchor="page" w:hAnchor="page" w:x="442" w:y="725"/>
                    <w:widowControl w:val="0"/>
                    <w:spacing w:before="0" w:line="240" w:lineRule="auto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Mathematics Tutor </w:t>
                  </w:r>
                </w:p>
                <w:p w14:paraId="5498BFEC" w14:textId="67DA4EF1" w:rsidR="005D49F0" w:rsidRDefault="00DF0236" w:rsidP="00AF1804">
                  <w:pPr>
                    <w:pStyle w:val="Heading5"/>
                    <w:framePr w:hSpace="180" w:wrap="around" w:vAnchor="page" w:hAnchor="page" w:x="442" w:y="725"/>
                    <w:widowControl w:val="0"/>
                    <w:spacing w:line="240" w:lineRule="auto"/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       </w:t>
                  </w:r>
                  <w:r w:rsidR="00A45671">
                    <w:rPr>
                      <w:rFonts w:hint="eastAsia"/>
                      <w:lang w:eastAsia="zh-CN"/>
                    </w:rPr>
                    <w:t>2013-2014</w:t>
                  </w:r>
                  <w:r w:rsidR="005D49F0">
                    <w:rPr>
                      <w:rFonts w:hint="eastAsia"/>
                      <w:lang w:eastAsia="zh-CN"/>
                    </w:rPr>
                    <w:t xml:space="preserve">     </w:t>
                  </w:r>
                  <w:r>
                    <w:rPr>
                      <w:rFonts w:hint="eastAsia"/>
                      <w:lang w:eastAsia="zh-CN"/>
                    </w:rPr>
                    <w:t xml:space="preserve">             </w:t>
                  </w:r>
                  <w:r w:rsidR="005D49F0">
                    <w:rPr>
                      <w:rFonts w:hint="eastAsia"/>
                      <w:lang w:eastAsia="zh-CN"/>
                    </w:rPr>
                    <w:t xml:space="preserve">At </w:t>
                  </w:r>
                  <w:r w:rsidR="005D49F0">
                    <w:rPr>
                      <w:lang w:eastAsia="zh-CN"/>
                    </w:rPr>
                    <w:t>S</w:t>
                  </w:r>
                  <w:r w:rsidR="005D49F0">
                    <w:rPr>
                      <w:rFonts w:hint="eastAsia"/>
                      <w:lang w:eastAsia="zh-CN"/>
                    </w:rPr>
                    <w:t xml:space="preserve">anta </w:t>
                  </w:r>
                  <w:r w:rsidR="005D49F0">
                    <w:rPr>
                      <w:lang w:eastAsia="zh-CN"/>
                    </w:rPr>
                    <w:t>Barbara</w:t>
                  </w:r>
                  <w:r w:rsidR="005D49F0">
                    <w:rPr>
                      <w:rFonts w:hint="eastAsia"/>
                      <w:lang w:eastAsia="zh-CN"/>
                    </w:rPr>
                    <w:t xml:space="preserve"> City College</w:t>
                  </w:r>
                </w:p>
                <w:p w14:paraId="5A325A31" w14:textId="77777777" w:rsidR="00716DF5" w:rsidRDefault="005D49F0" w:rsidP="00AF1804">
                  <w:pPr>
                    <w:pStyle w:val="ListParagraph"/>
                    <w:framePr w:hSpace="180" w:wrap="around" w:vAnchor="page" w:hAnchor="page" w:x="442" w:y="725"/>
                    <w:widowControl w:val="0"/>
                    <w:numPr>
                      <w:ilvl w:val="0"/>
                      <w:numId w:val="5"/>
                    </w:numPr>
                    <w:spacing w:after="0" w:line="240" w:lineRule="auto"/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Tutored students in pre-algebra, algebra I&amp;II, geometry, statistics</w:t>
                  </w:r>
                  <w:r w:rsidR="00260CEE">
                    <w:rPr>
                      <w:rFonts w:hint="eastAsia"/>
                      <w:lang w:eastAsia="zh-CN"/>
                    </w:rPr>
                    <w:t xml:space="preserve"> and </w:t>
                  </w:r>
                </w:p>
                <w:p w14:paraId="23FCD634" w14:textId="58BAF41F" w:rsidR="005D49F0" w:rsidRDefault="00260CEE" w:rsidP="00AF1804">
                  <w:pPr>
                    <w:pStyle w:val="ListParagraph"/>
                    <w:framePr w:hSpace="180" w:wrap="around" w:vAnchor="page" w:hAnchor="page" w:x="442" w:y="725"/>
                    <w:widowControl w:val="0"/>
                    <w:spacing w:after="0" w:line="240" w:lineRule="auto"/>
                    <w:ind w:left="1440"/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g</w:t>
                  </w:r>
                  <w:r w:rsidR="005D49F0">
                    <w:rPr>
                      <w:rFonts w:hint="eastAsia"/>
                      <w:lang w:eastAsia="zh-CN"/>
                    </w:rPr>
                    <w:t>raded homework assignments</w:t>
                  </w:r>
                </w:p>
                <w:p w14:paraId="1BDB1069" w14:textId="77777777" w:rsidR="008B4B08" w:rsidRDefault="008B4B08" w:rsidP="00AF1804">
                  <w:pPr>
                    <w:pStyle w:val="Heading4"/>
                    <w:framePr w:hSpace="180" w:wrap="around" w:vAnchor="page" w:hAnchor="page" w:x="442" w:y="725"/>
                    <w:widowControl w:val="0"/>
                    <w:spacing w:before="0" w:line="240" w:lineRule="auto"/>
                    <w:rPr>
                      <w:lang w:eastAsia="zh-CN"/>
                    </w:rPr>
                  </w:pPr>
                </w:p>
                <w:p w14:paraId="4EBAE011" w14:textId="77777777" w:rsidR="00FF240D" w:rsidRDefault="00FF240D" w:rsidP="00AF1804">
                  <w:pPr>
                    <w:pStyle w:val="Heading4"/>
                    <w:framePr w:hSpace="180" w:wrap="around" w:vAnchor="page" w:hAnchor="page" w:x="442" w:y="725"/>
                    <w:widowControl w:val="0"/>
                    <w:spacing w:before="0" w:line="240" w:lineRule="auto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biological science tutor </w:t>
                  </w:r>
                </w:p>
                <w:p w14:paraId="3881A1DC" w14:textId="29F9D694" w:rsidR="00A45671" w:rsidRDefault="00DF0236" w:rsidP="00AF1804">
                  <w:pPr>
                    <w:pStyle w:val="Heading5"/>
                    <w:framePr w:hSpace="180" w:wrap="around" w:vAnchor="page" w:hAnchor="page" w:x="442" w:y="725"/>
                    <w:widowControl w:val="0"/>
                    <w:numPr>
                      <w:ilvl w:val="1"/>
                      <w:numId w:val="13"/>
                    </w:numPr>
                    <w:spacing w:line="240" w:lineRule="auto"/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</w:t>
                  </w:r>
                  <w:r w:rsidR="005D49F0">
                    <w:rPr>
                      <w:rFonts w:hint="eastAsia"/>
                      <w:lang w:eastAsia="zh-CN"/>
                    </w:rPr>
                    <w:t xml:space="preserve">At </w:t>
                  </w:r>
                  <w:r w:rsidR="005D49F0">
                    <w:rPr>
                      <w:lang w:eastAsia="zh-CN"/>
                    </w:rPr>
                    <w:t>S</w:t>
                  </w:r>
                  <w:r w:rsidR="005D49F0">
                    <w:rPr>
                      <w:rFonts w:hint="eastAsia"/>
                      <w:lang w:eastAsia="zh-CN"/>
                    </w:rPr>
                    <w:t xml:space="preserve">anta </w:t>
                  </w:r>
                  <w:r w:rsidR="005D49F0">
                    <w:rPr>
                      <w:lang w:eastAsia="zh-CN"/>
                    </w:rPr>
                    <w:t>Barbara</w:t>
                  </w:r>
                  <w:r w:rsidR="005D49F0">
                    <w:rPr>
                      <w:rFonts w:hint="eastAsia"/>
                      <w:lang w:eastAsia="zh-CN"/>
                    </w:rPr>
                    <w:t xml:space="preserve"> City College</w:t>
                  </w:r>
                </w:p>
                <w:p w14:paraId="0307B687" w14:textId="602B42B2" w:rsidR="005D49F0" w:rsidRDefault="00285442" w:rsidP="00AF1804">
                  <w:pPr>
                    <w:pStyle w:val="Heading5"/>
                    <w:framePr w:hSpace="180" w:wrap="around" w:vAnchor="page" w:hAnchor="page" w:x="442" w:y="725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Tutored students in General biological concepts and lab work</w:t>
                  </w:r>
                  <w:r w:rsidR="00260CEE">
                    <w:rPr>
                      <w:rFonts w:hint="eastAsia"/>
                      <w:lang w:eastAsia="zh-CN"/>
                    </w:rPr>
                    <w:t xml:space="preserve"> and g</w:t>
                  </w:r>
                  <w:r>
                    <w:rPr>
                      <w:rFonts w:hint="eastAsia"/>
                      <w:lang w:eastAsia="zh-CN"/>
                    </w:rPr>
                    <w:t>raded homework assignments</w:t>
                  </w:r>
                </w:p>
                <w:p w14:paraId="3A20EAC3" w14:textId="77777777" w:rsidR="008B4B08" w:rsidRDefault="008B4B08" w:rsidP="00AF1804">
                  <w:pPr>
                    <w:pStyle w:val="Heading4"/>
                    <w:framePr w:hSpace="180" w:wrap="around" w:vAnchor="page" w:hAnchor="page" w:x="442" w:y="725"/>
                    <w:widowControl w:val="0"/>
                    <w:spacing w:before="0" w:line="240" w:lineRule="auto"/>
                    <w:rPr>
                      <w:lang w:eastAsia="zh-CN"/>
                    </w:rPr>
                  </w:pPr>
                </w:p>
                <w:p w14:paraId="47AB08CC" w14:textId="7232D659" w:rsidR="007B2F5C" w:rsidRDefault="00FF240D" w:rsidP="00AF1804">
                  <w:pPr>
                    <w:pStyle w:val="Heading4"/>
                    <w:framePr w:hSpace="180" w:wrap="around" w:vAnchor="page" w:hAnchor="page" w:x="442" w:y="725"/>
                    <w:widowControl w:val="0"/>
                    <w:spacing w:before="0" w:line="240" w:lineRule="auto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psychology tutor </w:t>
                  </w:r>
                </w:p>
                <w:p w14:paraId="2D395082" w14:textId="3D1356E8" w:rsidR="00A45671" w:rsidRDefault="005D49F0" w:rsidP="00AF1804">
                  <w:pPr>
                    <w:pStyle w:val="Heading5"/>
                    <w:framePr w:hSpace="180" w:wrap="around" w:vAnchor="page" w:hAnchor="page" w:x="442" w:y="725"/>
                    <w:widowControl w:val="0"/>
                    <w:numPr>
                      <w:ilvl w:val="1"/>
                      <w:numId w:val="14"/>
                    </w:numPr>
                    <w:spacing w:line="240" w:lineRule="auto"/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</w:t>
                  </w:r>
                  <w:r w:rsidR="00DF0236">
                    <w:rPr>
                      <w:rFonts w:hint="eastAsia"/>
                      <w:lang w:eastAsia="zh-CN"/>
                    </w:rPr>
                    <w:t xml:space="preserve">              </w:t>
                  </w:r>
                  <w:r>
                    <w:rPr>
                      <w:rFonts w:hint="eastAsia"/>
                      <w:lang w:eastAsia="zh-CN"/>
                    </w:rPr>
                    <w:t xml:space="preserve">At </w:t>
                  </w:r>
                  <w:r>
                    <w:rPr>
                      <w:lang w:eastAsia="zh-CN"/>
                    </w:rPr>
                    <w:t>S</w:t>
                  </w:r>
                  <w:r>
                    <w:rPr>
                      <w:rFonts w:hint="eastAsia"/>
                      <w:lang w:eastAsia="zh-CN"/>
                    </w:rPr>
                    <w:t xml:space="preserve">anta </w:t>
                  </w:r>
                  <w:r>
                    <w:rPr>
                      <w:lang w:eastAsia="zh-CN"/>
                    </w:rPr>
                    <w:t>Barbara</w:t>
                  </w:r>
                  <w:r>
                    <w:rPr>
                      <w:rFonts w:hint="eastAsia"/>
                      <w:lang w:eastAsia="zh-CN"/>
                    </w:rPr>
                    <w:t xml:space="preserve"> City College</w:t>
                  </w:r>
                </w:p>
                <w:p w14:paraId="6BE27BC7" w14:textId="19ECCD87" w:rsidR="005D1197" w:rsidRDefault="00061B62" w:rsidP="00AF1804">
                  <w:pPr>
                    <w:pStyle w:val="Heading5"/>
                    <w:framePr w:hSpace="180" w:wrap="around" w:vAnchor="page" w:hAnchor="page" w:x="442" w:y="725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jc w:val="left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Tutored students in General Psychology, Child Development, Cognitive Psychology and Social Psychology</w:t>
                  </w:r>
                  <w:r w:rsidR="00260CEE">
                    <w:rPr>
                      <w:rFonts w:hint="eastAsia"/>
                      <w:lang w:eastAsia="zh-CN"/>
                    </w:rPr>
                    <w:t xml:space="preserve"> and g</w:t>
                  </w:r>
                  <w:r>
                    <w:rPr>
                      <w:rFonts w:hint="eastAsia"/>
                      <w:lang w:eastAsia="zh-CN"/>
                    </w:rPr>
                    <w:t>raded homework assignments</w:t>
                  </w:r>
                </w:p>
              </w:tc>
            </w:tr>
            <w:tr w:rsidR="00F376A0" w14:paraId="453CBF6D" w14:textId="77777777" w:rsidTr="00D15BA5">
              <w:trPr>
                <w:trHeight w:val="4347"/>
              </w:trPr>
              <w:tc>
                <w:tcPr>
                  <w:tcW w:w="805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0142907F" w14:textId="13D26317" w:rsidR="008F6337" w:rsidRPr="00847D4E" w:rsidRDefault="005D1197" w:rsidP="00AF1804">
                  <w:pPr>
                    <w:pStyle w:val="Heading2"/>
                    <w:framePr w:hSpace="180" w:wrap="around" w:vAnchor="page" w:hAnchor="page" w:x="442" w:y="725"/>
                    <w:widowControl w:val="0"/>
                    <w:spacing w:after="0" w:line="240" w:lineRule="auto"/>
                    <w:rPr>
                      <w:lang w:eastAsia="zh-CN"/>
                    </w:rPr>
                  </w:pPr>
                  <w:bookmarkStart w:id="1" w:name="OLE_LINK34"/>
                  <w:bookmarkStart w:id="2" w:name="OLE_LINK35"/>
                  <w:r w:rsidRPr="00847D4E">
                    <w:rPr>
                      <w:rFonts w:hint="eastAsia"/>
                      <w:lang w:eastAsia="zh-CN"/>
                    </w:rPr>
                    <w:t>Internships</w:t>
                  </w:r>
                </w:p>
                <w:p w14:paraId="6C4780BD" w14:textId="77777777" w:rsidR="00A27A10" w:rsidRDefault="00A27A10" w:rsidP="00AF1804">
                  <w:pPr>
                    <w:pStyle w:val="Heading4"/>
                    <w:framePr w:hSpace="180" w:wrap="around" w:vAnchor="page" w:hAnchor="page" w:x="442" w:y="725"/>
                    <w:widowControl w:val="0"/>
                    <w:spacing w:before="0" w:line="240" w:lineRule="auto"/>
                    <w:rPr>
                      <w:rFonts w:asciiTheme="minorHAnsi" w:hAnsiTheme="minorHAnsi"/>
                      <w:lang w:eastAsia="zh-CN"/>
                    </w:rPr>
                  </w:pPr>
                </w:p>
                <w:p w14:paraId="67FBD8A7" w14:textId="663BEBAF" w:rsidR="00B002A0" w:rsidRPr="00847D4E" w:rsidRDefault="00450871" w:rsidP="00AF1804">
                  <w:pPr>
                    <w:pStyle w:val="Heading4"/>
                    <w:framePr w:hSpace="180" w:wrap="around" w:vAnchor="page" w:hAnchor="page" w:x="442" w:y="725"/>
                    <w:widowControl w:val="0"/>
                    <w:spacing w:before="0" w:line="240" w:lineRule="auto"/>
                    <w:rPr>
                      <w:rFonts w:asciiTheme="minorHAnsi" w:hAnsiTheme="minorHAnsi"/>
                      <w:lang w:eastAsia="zh-CN"/>
                    </w:rPr>
                  </w:pPr>
                  <w:r w:rsidRPr="00847D4E">
                    <w:rPr>
                      <w:rFonts w:asciiTheme="minorHAnsi" w:hAnsiTheme="minorHAnsi" w:hint="eastAsia"/>
                      <w:lang w:eastAsia="zh-CN"/>
                    </w:rPr>
                    <w:t>Researcher</w:t>
                  </w:r>
                </w:p>
                <w:p w14:paraId="203A29AD" w14:textId="1C939C20" w:rsidR="00450871" w:rsidRPr="00847D4E" w:rsidRDefault="00450871" w:rsidP="00AF1804">
                  <w:pPr>
                    <w:framePr w:hSpace="180" w:wrap="around" w:vAnchor="page" w:hAnchor="page" w:x="442" w:y="725"/>
                    <w:widowControl w:val="0"/>
                    <w:spacing w:after="0" w:line="240" w:lineRule="auto"/>
                    <w:ind w:left="720"/>
                    <w:jc w:val="left"/>
                    <w:rPr>
                      <w:lang w:eastAsia="zh-CN"/>
                    </w:rPr>
                  </w:pPr>
                  <w:r w:rsidRPr="00847D4E">
                    <w:t>2017, Summer</w:t>
                  </w:r>
                  <w:r w:rsidRPr="00847D4E">
                    <w:rPr>
                      <w:rFonts w:hint="eastAsia"/>
                      <w:lang w:eastAsia="zh-CN"/>
                    </w:rPr>
                    <w:t xml:space="preserve">      </w:t>
                  </w:r>
                  <w:r w:rsidR="00060BA5" w:rsidRPr="00847D4E">
                    <w:rPr>
                      <w:rFonts w:hint="eastAsia"/>
                      <w:lang w:eastAsia="zh-CN"/>
                    </w:rPr>
                    <w:t>Google Shanghai User Experience Team</w:t>
                  </w:r>
                </w:p>
                <w:p w14:paraId="30DC7C5F" w14:textId="77777777" w:rsidR="003F285E" w:rsidRPr="00847D4E" w:rsidRDefault="003F285E" w:rsidP="00AF1804">
                  <w:pPr>
                    <w:framePr w:hSpace="180" w:wrap="around" w:vAnchor="page" w:hAnchor="page" w:x="442" w:y="725"/>
                    <w:widowControl w:val="0"/>
                    <w:spacing w:after="0" w:line="240" w:lineRule="auto"/>
                    <w:ind w:left="720"/>
                    <w:jc w:val="left"/>
                    <w:rPr>
                      <w:lang w:eastAsia="zh-CN"/>
                    </w:rPr>
                  </w:pPr>
                  <w:r w:rsidRPr="00847D4E">
                    <w:rPr>
                      <w:rFonts w:hint="eastAsia"/>
                      <w:lang w:eastAsia="zh-CN"/>
                    </w:rPr>
                    <w:t xml:space="preserve">(in progress)       </w:t>
                  </w:r>
                </w:p>
                <w:p w14:paraId="103DE7D3" w14:textId="2CBE6508" w:rsidR="000B7097" w:rsidRPr="00847D4E" w:rsidRDefault="00344C81" w:rsidP="00AF1804">
                  <w:pPr>
                    <w:pStyle w:val="ListParagraph"/>
                    <w:framePr w:hSpace="180" w:wrap="around" w:vAnchor="page" w:hAnchor="page" w:x="442" w:y="725"/>
                    <w:widowControl w:val="0"/>
                    <w:numPr>
                      <w:ilvl w:val="0"/>
                      <w:numId w:val="5"/>
                    </w:numPr>
                    <w:spacing w:after="0" w:line="240" w:lineRule="auto"/>
                    <w:jc w:val="left"/>
                    <w:rPr>
                      <w:lang w:eastAsia="zh-CN"/>
                    </w:rPr>
                  </w:pPr>
                  <w:r w:rsidRPr="00847D4E">
                    <w:rPr>
                      <w:rFonts w:hint="eastAsia"/>
                      <w:lang w:eastAsia="zh-CN"/>
                    </w:rPr>
                    <w:t xml:space="preserve">Used SPSS to </w:t>
                  </w:r>
                  <w:r w:rsidRPr="00847D4E">
                    <w:rPr>
                      <w:lang w:eastAsia="zh-CN"/>
                    </w:rPr>
                    <w:t>c</w:t>
                  </w:r>
                  <w:r w:rsidRPr="00847D4E">
                    <w:rPr>
                      <w:rFonts w:hint="eastAsia"/>
                      <w:lang w:eastAsia="zh-CN"/>
                    </w:rPr>
                    <w:t>onduct</w:t>
                  </w:r>
                  <w:r w:rsidR="003F285E" w:rsidRPr="00847D4E">
                    <w:rPr>
                      <w:rFonts w:hint="eastAsia"/>
                      <w:lang w:eastAsia="zh-CN"/>
                    </w:rPr>
                    <w:t xml:space="preserve"> user research and integrated user research into product designs</w:t>
                  </w:r>
                </w:p>
                <w:p w14:paraId="1D4CF18C" w14:textId="77777777" w:rsidR="00C063FE" w:rsidRPr="00847D4E" w:rsidRDefault="00C063FE" w:rsidP="00AF1804">
                  <w:pPr>
                    <w:pStyle w:val="Heading4"/>
                    <w:framePr w:hSpace="180" w:wrap="around" w:vAnchor="page" w:hAnchor="page" w:x="442" w:y="725"/>
                    <w:widowControl w:val="0"/>
                    <w:spacing w:before="0" w:line="240" w:lineRule="auto"/>
                    <w:rPr>
                      <w:rFonts w:asciiTheme="minorHAnsi" w:hAnsiTheme="minorHAnsi"/>
                      <w:lang w:eastAsia="zh-CN"/>
                    </w:rPr>
                  </w:pPr>
                </w:p>
                <w:p w14:paraId="5E891B66" w14:textId="23CD90D6" w:rsidR="002A71A4" w:rsidRPr="00847D4E" w:rsidRDefault="00A27A10" w:rsidP="00AF1804">
                  <w:pPr>
                    <w:pStyle w:val="Heading4"/>
                    <w:framePr w:hSpace="180" w:wrap="around" w:vAnchor="page" w:hAnchor="page" w:x="442" w:y="725"/>
                    <w:widowControl w:val="0"/>
                    <w:spacing w:before="0" w:line="240" w:lineRule="auto"/>
                    <w:rPr>
                      <w:lang w:eastAsia="zh-CN"/>
                    </w:rPr>
                  </w:pPr>
                  <w:r w:rsidRPr="00847D4E">
                    <w:rPr>
                      <w:rFonts w:asciiTheme="minorHAnsi" w:hAnsiTheme="minorHAnsi"/>
                    </w:rPr>
                    <w:t>Statistician</w:t>
                  </w:r>
                </w:p>
                <w:p w14:paraId="75191BB4" w14:textId="77777777" w:rsidR="00C32D74" w:rsidRPr="00847D4E" w:rsidRDefault="00864867" w:rsidP="00AF1804">
                  <w:pPr>
                    <w:framePr w:hSpace="180" w:wrap="around" w:vAnchor="page" w:hAnchor="page" w:x="442" w:y="725"/>
                    <w:widowControl w:val="0"/>
                    <w:spacing w:after="0" w:line="240" w:lineRule="auto"/>
                    <w:ind w:left="720"/>
                    <w:jc w:val="left"/>
                    <w:rPr>
                      <w:lang w:eastAsia="zh-CN"/>
                    </w:rPr>
                  </w:pPr>
                  <w:bookmarkStart w:id="3" w:name="OLE_LINK46"/>
                  <w:r w:rsidRPr="00847D4E">
                    <w:t>2016, Summer</w:t>
                  </w:r>
                  <w:r w:rsidRPr="00847D4E">
                    <w:tab/>
                    <w:t xml:space="preserve"> Sherwood Furniture Project Bidding at Xiamen</w:t>
                  </w:r>
                  <w:r w:rsidR="00A27A10" w:rsidRPr="00847D4E">
                    <w:rPr>
                      <w:rFonts w:hint="eastAsia"/>
                      <w:lang w:eastAsia="zh-CN"/>
                    </w:rPr>
                    <w:t xml:space="preserve"> </w:t>
                  </w:r>
                  <w:r w:rsidRPr="00847D4E">
                    <w:t>House</w:t>
                  </w:r>
                  <w:r w:rsidR="00A27A10" w:rsidRPr="00847D4E">
                    <w:t xml:space="preserve"> Real </w:t>
                  </w:r>
                </w:p>
                <w:p w14:paraId="2917BBFD" w14:textId="006543BA" w:rsidR="00864867" w:rsidRPr="00847D4E" w:rsidRDefault="00C32D74" w:rsidP="00AF1804">
                  <w:pPr>
                    <w:framePr w:hSpace="180" w:wrap="around" w:vAnchor="page" w:hAnchor="page" w:x="442" w:y="725"/>
                    <w:widowControl w:val="0"/>
                    <w:spacing w:after="0" w:line="240" w:lineRule="auto"/>
                    <w:ind w:left="720"/>
                    <w:jc w:val="left"/>
                  </w:pPr>
                  <w:r w:rsidRPr="00847D4E">
                    <w:rPr>
                      <w:rFonts w:hint="eastAsia"/>
                      <w:lang w:eastAsia="zh-CN"/>
                    </w:rPr>
                    <w:t xml:space="preserve">                           </w:t>
                  </w:r>
                  <w:r w:rsidR="00A27A10" w:rsidRPr="00847D4E">
                    <w:t>Estate</w:t>
                  </w:r>
                  <w:r w:rsidRPr="00847D4E">
                    <w:rPr>
                      <w:rFonts w:hint="eastAsia"/>
                      <w:lang w:eastAsia="zh-CN"/>
                    </w:rPr>
                    <w:t xml:space="preserve"> </w:t>
                  </w:r>
                  <w:r w:rsidR="00864867" w:rsidRPr="00847D4E">
                    <w:t>Organization</w:t>
                  </w:r>
                  <w:r w:rsidR="00A27A10" w:rsidRPr="00847D4E">
                    <w:rPr>
                      <w:rFonts w:hint="eastAsia"/>
                      <w:lang w:eastAsia="zh-CN"/>
                    </w:rPr>
                    <w:t>, China</w:t>
                  </w:r>
                </w:p>
                <w:bookmarkEnd w:id="3"/>
                <w:p w14:paraId="73AC2808" w14:textId="77777777" w:rsidR="008C7919" w:rsidRPr="00847D4E" w:rsidRDefault="008729A3" w:rsidP="00AF1804">
                  <w:pPr>
                    <w:pStyle w:val="ListParagraph"/>
                    <w:framePr w:hSpace="180" w:wrap="around" w:vAnchor="page" w:hAnchor="page" w:x="442" w:y="725"/>
                    <w:widowControl w:val="0"/>
                    <w:numPr>
                      <w:ilvl w:val="0"/>
                      <w:numId w:val="5"/>
                    </w:numPr>
                    <w:spacing w:after="0" w:line="240" w:lineRule="auto"/>
                    <w:jc w:val="left"/>
                    <w:rPr>
                      <w:lang w:eastAsia="zh-CN"/>
                    </w:rPr>
                  </w:pPr>
                  <w:r w:rsidRPr="00847D4E">
                    <w:rPr>
                      <w:rFonts w:hint="eastAsia"/>
                      <w:lang w:eastAsia="zh-CN"/>
                    </w:rPr>
                    <w:t>Analyzed Bidding Statistics</w:t>
                  </w:r>
                  <w:r w:rsidR="00910371" w:rsidRPr="00847D4E">
                    <w:rPr>
                      <w:rFonts w:hint="eastAsia"/>
                      <w:lang w:eastAsia="zh-CN"/>
                    </w:rPr>
                    <w:t xml:space="preserve"> to predict the project cost</w:t>
                  </w:r>
                </w:p>
                <w:p w14:paraId="2DD33F8E" w14:textId="18999E1C" w:rsidR="00910371" w:rsidRPr="00847D4E" w:rsidRDefault="008C7919" w:rsidP="00AF1804">
                  <w:pPr>
                    <w:pStyle w:val="ListParagraph"/>
                    <w:framePr w:hSpace="180" w:wrap="around" w:vAnchor="page" w:hAnchor="page" w:x="442" w:y="725"/>
                    <w:widowControl w:val="0"/>
                    <w:numPr>
                      <w:ilvl w:val="0"/>
                      <w:numId w:val="5"/>
                    </w:numPr>
                    <w:spacing w:after="0" w:line="240" w:lineRule="auto"/>
                    <w:jc w:val="left"/>
                    <w:rPr>
                      <w:lang w:eastAsia="zh-CN"/>
                    </w:rPr>
                  </w:pPr>
                  <w:r w:rsidRPr="00847D4E">
                    <w:rPr>
                      <w:rStyle w:val="s1"/>
                    </w:rPr>
                    <w:t xml:space="preserve">Manipulated large datasets from </w:t>
                  </w:r>
                  <w:r w:rsidR="002A2073" w:rsidRPr="00847D4E">
                    <w:rPr>
                      <w:rStyle w:val="s1"/>
                    </w:rPr>
                    <w:t>various sources such as</w:t>
                  </w:r>
                  <w:r w:rsidRPr="00847D4E">
                    <w:rPr>
                      <w:rStyle w:val="s1"/>
                    </w:rPr>
                    <w:t xml:space="preserve"> SQL Server, raw</w:t>
                  </w:r>
                  <w:r w:rsidRPr="00847D4E">
                    <w:br/>
                  </w:r>
                  <w:r w:rsidRPr="00847D4E">
                    <w:rPr>
                      <w:rStyle w:val="s1"/>
                    </w:rPr>
                    <w:t>files, and SAS</w:t>
                  </w:r>
                </w:p>
                <w:p w14:paraId="53336809" w14:textId="77777777" w:rsidR="00A71927" w:rsidRPr="00847D4E" w:rsidRDefault="00A71927" w:rsidP="00AF1804">
                  <w:pPr>
                    <w:pStyle w:val="Heading4"/>
                    <w:framePr w:hSpace="180" w:wrap="around" w:vAnchor="page" w:hAnchor="page" w:x="442" w:y="725"/>
                    <w:widowControl w:val="0"/>
                    <w:spacing w:before="0" w:line="240" w:lineRule="auto"/>
                    <w:rPr>
                      <w:lang w:eastAsia="zh-CN"/>
                    </w:rPr>
                  </w:pPr>
                  <w:r w:rsidRPr="00847D4E">
                    <w:rPr>
                      <w:rFonts w:hint="eastAsia"/>
                      <w:lang w:eastAsia="zh-CN"/>
                    </w:rPr>
                    <w:t>Research Assistant</w:t>
                  </w:r>
                </w:p>
                <w:p w14:paraId="0D1282DD" w14:textId="63151071" w:rsidR="00A71927" w:rsidRPr="00847D4E" w:rsidRDefault="00D8766C" w:rsidP="00AF1804">
                  <w:pPr>
                    <w:framePr w:hSpace="180" w:wrap="around" w:vAnchor="page" w:hAnchor="page" w:x="442" w:y="725"/>
                    <w:widowControl w:val="0"/>
                    <w:spacing w:after="0" w:line="240" w:lineRule="auto"/>
                    <w:ind w:left="720"/>
                    <w:jc w:val="left"/>
                    <w:rPr>
                      <w:color w:val="000000" w:themeColor="text1"/>
                    </w:rPr>
                  </w:pPr>
                  <w:r w:rsidRPr="00847D4E">
                    <w:rPr>
                      <w:color w:val="000000" w:themeColor="text1"/>
                      <w:lang w:eastAsia="zh-CN"/>
                    </w:rPr>
                    <w:t>2014</w:t>
                  </w:r>
                  <w:r w:rsidR="00A27A10" w:rsidRPr="00847D4E">
                    <w:rPr>
                      <w:color w:val="000000" w:themeColor="text1"/>
                      <w:lang w:eastAsia="zh-CN"/>
                    </w:rPr>
                    <w:t>, S</w:t>
                  </w:r>
                  <w:r w:rsidR="00A71927" w:rsidRPr="00847D4E">
                    <w:rPr>
                      <w:color w:val="000000" w:themeColor="text1"/>
                      <w:lang w:eastAsia="zh-CN"/>
                    </w:rPr>
                    <w:t xml:space="preserve">ummer      </w:t>
                  </w:r>
                  <w:r w:rsidR="00A71927" w:rsidRPr="00847D4E">
                    <w:rPr>
                      <w:color w:val="000000" w:themeColor="text1"/>
                    </w:rPr>
                    <w:t>Cognitive and Neuroscience Learning Lab at Beijing Normal</w:t>
                  </w:r>
                </w:p>
                <w:p w14:paraId="44770684" w14:textId="47E3E51A" w:rsidR="00A71927" w:rsidRPr="00847D4E" w:rsidRDefault="00A71927" w:rsidP="00AF1804">
                  <w:pPr>
                    <w:framePr w:hSpace="180" w:wrap="around" w:vAnchor="page" w:hAnchor="page" w:x="442" w:y="725"/>
                    <w:widowControl w:val="0"/>
                    <w:spacing w:after="0" w:line="240" w:lineRule="auto"/>
                    <w:ind w:left="720"/>
                    <w:jc w:val="left"/>
                    <w:rPr>
                      <w:color w:val="000000" w:themeColor="text1"/>
                    </w:rPr>
                  </w:pPr>
                  <w:r w:rsidRPr="00847D4E">
                    <w:rPr>
                      <w:rFonts w:hint="eastAsia"/>
                      <w:color w:val="000000" w:themeColor="text1"/>
                      <w:lang w:eastAsia="zh-CN"/>
                    </w:rPr>
                    <w:t xml:space="preserve">                          </w:t>
                  </w:r>
                  <w:r w:rsidR="00C32D74" w:rsidRPr="00847D4E">
                    <w:rPr>
                      <w:rFonts w:hint="eastAsia"/>
                      <w:color w:val="000000" w:themeColor="text1"/>
                      <w:lang w:eastAsia="zh-CN"/>
                    </w:rPr>
                    <w:t xml:space="preserve"> </w:t>
                  </w:r>
                  <w:r w:rsidRPr="00847D4E">
                    <w:rPr>
                      <w:color w:val="000000" w:themeColor="text1"/>
                    </w:rPr>
                    <w:t>University, Beijing, China.</w:t>
                  </w:r>
                </w:p>
                <w:p w14:paraId="029CC4B8" w14:textId="4D4F61B2" w:rsidR="00A71927" w:rsidRPr="00847D4E" w:rsidRDefault="00A71927" w:rsidP="00AF1804">
                  <w:pPr>
                    <w:pStyle w:val="ListParagraph"/>
                    <w:framePr w:hSpace="180" w:wrap="around" w:vAnchor="page" w:hAnchor="page" w:x="442" w:y="725"/>
                    <w:widowControl w:val="0"/>
                    <w:numPr>
                      <w:ilvl w:val="0"/>
                      <w:numId w:val="5"/>
                    </w:numPr>
                    <w:spacing w:after="0" w:line="240" w:lineRule="auto"/>
                    <w:jc w:val="left"/>
                    <w:rPr>
                      <w:color w:val="000000" w:themeColor="text1"/>
                      <w:lang w:eastAsia="zh-CN"/>
                    </w:rPr>
                  </w:pPr>
                  <w:r w:rsidRPr="00847D4E">
                    <w:rPr>
                      <w:color w:val="000000" w:themeColor="text1"/>
                    </w:rPr>
                    <w:t>Used Statistical Parametric Mapping (SPM) to preprocess the functional images.</w:t>
                  </w:r>
                </w:p>
                <w:p w14:paraId="7F4705C6" w14:textId="67C17A56" w:rsidR="003C1C4B" w:rsidRPr="00847D4E" w:rsidRDefault="00DE1CFD" w:rsidP="00AF1804">
                  <w:pPr>
                    <w:pStyle w:val="Heading4"/>
                    <w:framePr w:hSpace="180" w:wrap="around" w:vAnchor="page" w:hAnchor="page" w:x="442" w:y="725"/>
                    <w:widowControl w:val="0"/>
                    <w:spacing w:before="0" w:line="240" w:lineRule="auto"/>
                    <w:rPr>
                      <w:lang w:eastAsia="zh-CN"/>
                    </w:rPr>
                  </w:pPr>
                  <w:r w:rsidRPr="00847D4E">
                    <w:rPr>
                      <w:rFonts w:hint="eastAsia"/>
                      <w:lang w:eastAsia="zh-CN"/>
                    </w:rPr>
                    <w:t>Research Assistant</w:t>
                  </w:r>
                </w:p>
                <w:p w14:paraId="03C0BAFE" w14:textId="77777777" w:rsidR="00E55512" w:rsidRPr="00847D4E" w:rsidRDefault="00A27A10" w:rsidP="00AF1804">
                  <w:pPr>
                    <w:pStyle w:val="ListParagraph"/>
                    <w:framePr w:hSpace="180" w:wrap="around" w:vAnchor="page" w:hAnchor="page" w:x="442" w:y="725"/>
                    <w:widowControl w:val="0"/>
                    <w:numPr>
                      <w:ilvl w:val="0"/>
                      <w:numId w:val="17"/>
                    </w:numPr>
                    <w:spacing w:after="0" w:line="240" w:lineRule="auto"/>
                    <w:ind w:left="1123" w:hanging="403"/>
                    <w:jc w:val="left"/>
                    <w:rPr>
                      <w:color w:val="000000" w:themeColor="text1"/>
                      <w:lang w:eastAsia="zh-CN"/>
                    </w:rPr>
                  </w:pPr>
                  <w:r w:rsidRPr="00847D4E">
                    <w:rPr>
                      <w:rFonts w:hint="eastAsia"/>
                      <w:color w:val="000000" w:themeColor="text1"/>
                      <w:lang w:eastAsia="zh-CN"/>
                    </w:rPr>
                    <w:t xml:space="preserve">, </w:t>
                  </w:r>
                  <w:r w:rsidRPr="00847D4E">
                    <w:rPr>
                      <w:color w:val="000000" w:themeColor="text1"/>
                      <w:lang w:eastAsia="zh-CN"/>
                    </w:rPr>
                    <w:t>S</w:t>
                  </w:r>
                  <w:r w:rsidR="00DE1CFD" w:rsidRPr="00847D4E">
                    <w:rPr>
                      <w:color w:val="000000" w:themeColor="text1"/>
                      <w:lang w:eastAsia="zh-CN"/>
                    </w:rPr>
                    <w:t>ummer</w:t>
                  </w:r>
                  <w:r w:rsidR="002A71A4" w:rsidRPr="00847D4E">
                    <w:rPr>
                      <w:color w:val="000000" w:themeColor="text1"/>
                      <w:lang w:eastAsia="zh-CN"/>
                    </w:rPr>
                    <w:t xml:space="preserve"> </w:t>
                  </w:r>
                  <w:r w:rsidR="00A71927" w:rsidRPr="00847D4E">
                    <w:rPr>
                      <w:color w:val="000000" w:themeColor="text1"/>
                      <w:lang w:eastAsia="zh-CN"/>
                    </w:rPr>
                    <w:t xml:space="preserve">     </w:t>
                  </w:r>
                  <w:r w:rsidR="00DE1CFD" w:rsidRPr="00847D4E">
                    <w:rPr>
                      <w:color w:val="000000" w:themeColor="text1"/>
                    </w:rPr>
                    <w:t xml:space="preserve">Carcinogenesis and Translational Research Lab </w:t>
                  </w:r>
                  <w:r w:rsidR="00E55512" w:rsidRPr="00847D4E">
                    <w:rPr>
                      <w:color w:val="000000" w:themeColor="text1"/>
                    </w:rPr>
                    <w:t>at Peking</w:t>
                  </w:r>
                  <w:r w:rsidR="00E55512" w:rsidRPr="00847D4E">
                    <w:rPr>
                      <w:rFonts w:hint="eastAsia"/>
                      <w:color w:val="000000" w:themeColor="text1"/>
                      <w:lang w:eastAsia="zh-CN"/>
                    </w:rPr>
                    <w:t xml:space="preserve"> </w:t>
                  </w:r>
                </w:p>
                <w:p w14:paraId="27043DE5" w14:textId="3676303C" w:rsidR="002A71A4" w:rsidRPr="00847D4E" w:rsidRDefault="00E55512" w:rsidP="00AF1804">
                  <w:pPr>
                    <w:pStyle w:val="ListParagraph"/>
                    <w:framePr w:hSpace="180" w:wrap="around" w:vAnchor="page" w:hAnchor="page" w:x="442" w:y="725"/>
                    <w:widowControl w:val="0"/>
                    <w:spacing w:after="0" w:line="240" w:lineRule="auto"/>
                    <w:ind w:left="1123"/>
                    <w:jc w:val="left"/>
                    <w:rPr>
                      <w:color w:val="000000" w:themeColor="text1"/>
                      <w:lang w:eastAsia="zh-CN"/>
                    </w:rPr>
                  </w:pPr>
                  <w:r w:rsidRPr="00847D4E">
                    <w:rPr>
                      <w:rFonts w:hint="eastAsia"/>
                      <w:color w:val="000000" w:themeColor="text1"/>
                      <w:lang w:eastAsia="zh-CN"/>
                    </w:rPr>
                    <w:t xml:space="preserve">                   </w:t>
                  </w:r>
                  <w:r w:rsidR="000F5262">
                    <w:rPr>
                      <w:rFonts w:hint="eastAsia"/>
                      <w:color w:val="000000" w:themeColor="text1"/>
                      <w:lang w:eastAsia="zh-CN"/>
                    </w:rPr>
                    <w:t xml:space="preserve"> </w:t>
                  </w:r>
                  <w:r w:rsidR="00DE1CFD" w:rsidRPr="00847D4E">
                    <w:rPr>
                      <w:color w:val="000000" w:themeColor="text1"/>
                    </w:rPr>
                    <w:t>University</w:t>
                  </w:r>
                  <w:r w:rsidR="00C32D74" w:rsidRPr="00847D4E">
                    <w:rPr>
                      <w:rFonts w:hint="eastAsia"/>
                      <w:color w:val="000000" w:themeColor="text1"/>
                      <w:lang w:eastAsia="zh-CN"/>
                    </w:rPr>
                    <w:t xml:space="preserve"> </w:t>
                  </w:r>
                  <w:r w:rsidR="00DE1CFD" w:rsidRPr="00847D4E">
                    <w:rPr>
                      <w:color w:val="000000" w:themeColor="text1"/>
                    </w:rPr>
                    <w:t>Cancer Hospital &amp; Institute, Be</w:t>
                  </w:r>
                  <w:r w:rsidR="00864169" w:rsidRPr="00847D4E">
                    <w:rPr>
                      <w:rFonts w:hint="eastAsia"/>
                      <w:color w:val="000000" w:themeColor="text1"/>
                      <w:lang w:eastAsia="zh-CN"/>
                    </w:rPr>
                    <w:t>i</w:t>
                  </w:r>
                  <w:r w:rsidR="00DE1CFD" w:rsidRPr="00847D4E">
                    <w:rPr>
                      <w:color w:val="000000" w:themeColor="text1"/>
                    </w:rPr>
                    <w:t>jing, China.</w:t>
                  </w:r>
                </w:p>
                <w:p w14:paraId="5681F1BC" w14:textId="273322CC" w:rsidR="00A71927" w:rsidRPr="00847D4E" w:rsidRDefault="00A71927" w:rsidP="00AF1804">
                  <w:pPr>
                    <w:pStyle w:val="ListParagraph"/>
                    <w:framePr w:hSpace="180" w:wrap="around" w:vAnchor="page" w:hAnchor="page" w:x="442" w:y="725"/>
                    <w:widowControl w:val="0"/>
                    <w:numPr>
                      <w:ilvl w:val="0"/>
                      <w:numId w:val="5"/>
                    </w:numPr>
                    <w:spacing w:after="0" w:line="240" w:lineRule="auto"/>
                    <w:jc w:val="left"/>
                    <w:rPr>
                      <w:color w:val="000000" w:themeColor="text1"/>
                      <w:lang w:eastAsia="zh-CN"/>
                    </w:rPr>
                  </w:pPr>
                  <w:r w:rsidRPr="00847D4E">
                    <w:rPr>
                      <w:color w:val="000000" w:themeColor="text1"/>
                    </w:rPr>
                    <w:t>Used SPSS to perform the survival analysis.</w:t>
                  </w:r>
                </w:p>
                <w:p w14:paraId="661C8C0D" w14:textId="77777777" w:rsidR="00A71927" w:rsidRPr="00847D4E" w:rsidRDefault="00A71927" w:rsidP="00AF1804">
                  <w:pPr>
                    <w:pStyle w:val="ListParagraph"/>
                    <w:framePr w:hSpace="180" w:wrap="around" w:vAnchor="page" w:hAnchor="page" w:x="442" w:y="725"/>
                    <w:widowControl w:val="0"/>
                    <w:spacing w:after="0" w:line="240" w:lineRule="auto"/>
                    <w:ind w:left="1440"/>
                    <w:jc w:val="left"/>
                    <w:rPr>
                      <w:color w:val="000000" w:themeColor="text1"/>
                      <w:lang w:eastAsia="zh-CN"/>
                    </w:rPr>
                  </w:pPr>
                </w:p>
                <w:p w14:paraId="3040E923" w14:textId="35A45E06" w:rsidR="00FE3EDE" w:rsidRPr="00F376A0" w:rsidRDefault="00FE3EDE" w:rsidP="00AF1804">
                  <w:pPr>
                    <w:framePr w:hSpace="180" w:wrap="around" w:vAnchor="page" w:hAnchor="page" w:x="442" w:y="725"/>
                    <w:widowControl w:val="0"/>
                    <w:spacing w:after="0" w:line="240" w:lineRule="auto"/>
                    <w:jc w:val="both"/>
                    <w:rPr>
                      <w:b/>
                      <w:lang w:eastAsia="zh-CN"/>
                    </w:rPr>
                  </w:pPr>
                </w:p>
              </w:tc>
            </w:tr>
            <w:bookmarkEnd w:id="1"/>
            <w:bookmarkEnd w:id="2"/>
          </w:tbl>
          <w:p w14:paraId="444E1541" w14:textId="77777777" w:rsidR="008F6337" w:rsidRDefault="008F6337" w:rsidP="00D15BA5">
            <w:pPr>
              <w:spacing w:after="0"/>
              <w:jc w:val="both"/>
              <w:rPr>
                <w:lang w:eastAsia="zh-CN"/>
              </w:rPr>
            </w:pPr>
          </w:p>
          <w:p w14:paraId="7B90A484" w14:textId="77777777" w:rsidR="00F56B8D" w:rsidRDefault="00F56B8D" w:rsidP="00D15BA5">
            <w:pPr>
              <w:spacing w:after="0"/>
            </w:pPr>
          </w:p>
          <w:p w14:paraId="796C91BE" w14:textId="77777777" w:rsidR="005D1197" w:rsidRPr="005152F2" w:rsidRDefault="005C4325" w:rsidP="00D15BA5">
            <w:pPr>
              <w:pStyle w:val="Heading2"/>
              <w:spacing w:after="0"/>
            </w:pPr>
            <w:sdt>
              <w:sdtPr>
                <w:alias w:val="Education:"/>
                <w:tag w:val="Education:"/>
                <w:id w:val="1278444255"/>
                <w:placeholder>
                  <w:docPart w:val="FA752ECB20446E44918488BEDAD23849"/>
                </w:placeholder>
                <w:temporary/>
                <w:showingPlcHdr/>
                <w15:appearance w15:val="hidden"/>
              </w:sdtPr>
              <w:sdtEndPr/>
              <w:sdtContent>
                <w:r w:rsidR="005D1197" w:rsidRPr="005152F2">
                  <w:t>Education</w:t>
                </w:r>
              </w:sdtContent>
            </w:sdt>
          </w:p>
          <w:p w14:paraId="55202B65" w14:textId="77777777" w:rsidR="005D1197" w:rsidRDefault="005D1197" w:rsidP="00D15BA5">
            <w:pPr>
              <w:pStyle w:val="Heading4"/>
              <w:spacing w:before="0"/>
              <w:jc w:val="both"/>
            </w:pPr>
            <w:r>
              <w:t>Bachelor of arts    GPA: 3.41</w:t>
            </w:r>
          </w:p>
          <w:p w14:paraId="4E2DA7D1" w14:textId="77777777" w:rsidR="005D1197" w:rsidRDefault="005D1197" w:rsidP="00D15BA5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left"/>
              <w:rPr>
                <w:rFonts w:cs="Helvetica"/>
                <w:color w:val="000000"/>
                <w:lang w:eastAsia="zh-CN"/>
              </w:rPr>
            </w:pPr>
            <w:r w:rsidRPr="00D36140">
              <w:rPr>
                <w:rFonts w:cs="Helvetica"/>
                <w:color w:val="000000"/>
              </w:rPr>
              <w:t xml:space="preserve">2014- 2016   Psychology, University of California – Los Angeles, CA </w:t>
            </w:r>
          </w:p>
          <w:p w14:paraId="488BECDE" w14:textId="77777777" w:rsidR="005D1197" w:rsidRPr="00D36140" w:rsidRDefault="005D1197" w:rsidP="00D15BA5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jc w:val="left"/>
              <w:rPr>
                <w:rFonts w:cs="Helvetica"/>
                <w:color w:val="000000"/>
                <w:lang w:eastAsia="zh-CN"/>
              </w:rPr>
            </w:pPr>
          </w:p>
          <w:p w14:paraId="3B0AE8B9" w14:textId="77777777" w:rsidR="005D1197" w:rsidRDefault="005D1197" w:rsidP="00D15BA5">
            <w:pPr>
              <w:spacing w:after="0"/>
              <w:jc w:val="both"/>
              <w:rPr>
                <w:rFonts w:asciiTheme="majorHAnsi" w:hAnsiTheme="majorHAnsi"/>
                <w:b/>
              </w:rPr>
            </w:pPr>
            <w:r w:rsidRPr="00D36140">
              <w:rPr>
                <w:rFonts w:asciiTheme="majorHAnsi" w:hAnsiTheme="majorHAnsi"/>
                <w:b/>
              </w:rPr>
              <w:t>TRANSFER ACADEMIC UNITS TOWARD UCLA</w:t>
            </w:r>
            <w:r>
              <w:rPr>
                <w:rFonts w:asciiTheme="majorHAnsi" w:hAnsiTheme="majorHAnsi"/>
                <w:b/>
              </w:rPr>
              <w:t xml:space="preserve">     GPA: 3.98</w:t>
            </w:r>
          </w:p>
          <w:p w14:paraId="2C8EE683" w14:textId="77777777" w:rsidR="005D1197" w:rsidRPr="00D36140" w:rsidRDefault="005D1197" w:rsidP="00D15BA5">
            <w:pPr>
              <w:spacing w:after="0"/>
              <w:jc w:val="both"/>
              <w:rPr>
                <w:rFonts w:asciiTheme="majorHAnsi" w:hAnsiTheme="majorHAnsi"/>
              </w:rPr>
            </w:pPr>
            <w:r w:rsidRPr="00D36140">
              <w:rPr>
                <w:rFonts w:asciiTheme="majorHAnsi" w:hAnsiTheme="majorHAnsi"/>
              </w:rPr>
              <w:t>2012-2014     Psychology, Santa Barbara City College, CA</w:t>
            </w:r>
          </w:p>
          <w:p w14:paraId="012DF940" w14:textId="77777777" w:rsidR="005D1197" w:rsidRDefault="005D1197" w:rsidP="00D15BA5">
            <w:pPr>
              <w:spacing w:after="0"/>
              <w:jc w:val="both"/>
              <w:rPr>
                <w:rFonts w:asciiTheme="majorHAnsi" w:hAnsiTheme="majorHAnsi"/>
                <w:b/>
              </w:rPr>
            </w:pPr>
          </w:p>
          <w:p w14:paraId="5BBFAE91" w14:textId="77777777" w:rsidR="005D1197" w:rsidRPr="00D36140" w:rsidRDefault="005D1197" w:rsidP="00D15BA5">
            <w:pPr>
              <w:spacing w:after="0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AWARDS</w:t>
            </w:r>
          </w:p>
          <w:p w14:paraId="6398D1DB" w14:textId="77777777" w:rsidR="005D1197" w:rsidRPr="00D36140" w:rsidRDefault="005D1197" w:rsidP="00D15BA5">
            <w:pPr>
              <w:spacing w:after="0"/>
              <w:jc w:val="both"/>
            </w:pPr>
            <w:r w:rsidRPr="00D36140">
              <w:t xml:space="preserve">2015 </w:t>
            </w:r>
            <w:r>
              <w:rPr>
                <w:rFonts w:ascii="Garamond" w:hAnsi="Garamond"/>
              </w:rPr>
              <w:t xml:space="preserve">               </w:t>
            </w:r>
            <w:r w:rsidRPr="00D36140">
              <w:t>Second Prize for the 4</w:t>
            </w:r>
            <w:r w:rsidRPr="00D36140">
              <w:rPr>
                <w:vertAlign w:val="superscript"/>
              </w:rPr>
              <w:t>th</w:t>
            </w:r>
            <w:r w:rsidRPr="00D36140">
              <w:t xml:space="preserve"> Annual National College Student Statistical     </w:t>
            </w:r>
          </w:p>
          <w:p w14:paraId="78B7BA69" w14:textId="77777777" w:rsidR="005D1197" w:rsidRDefault="005D1197" w:rsidP="00D15BA5">
            <w:pPr>
              <w:spacing w:after="0"/>
              <w:ind w:firstLine="1060"/>
              <w:jc w:val="both"/>
            </w:pPr>
            <w:r w:rsidRPr="00D36140">
              <w:t xml:space="preserve">   Modeling Contest, Statistical Education Society of China, China.</w:t>
            </w:r>
          </w:p>
          <w:p w14:paraId="3B775803" w14:textId="77777777" w:rsidR="005D1197" w:rsidRPr="00D36140" w:rsidRDefault="005D1197" w:rsidP="00D15BA5">
            <w:pPr>
              <w:spacing w:after="0"/>
              <w:ind w:firstLine="1060"/>
              <w:jc w:val="both"/>
            </w:pPr>
          </w:p>
          <w:p w14:paraId="6C784D52" w14:textId="77777777" w:rsidR="005D1197" w:rsidRPr="00AC5C24" w:rsidRDefault="005D1197" w:rsidP="00D15BA5">
            <w:pPr>
              <w:spacing w:after="0"/>
              <w:jc w:val="both"/>
            </w:pPr>
            <w:r>
              <w:t xml:space="preserve">2014               </w:t>
            </w:r>
            <w:r w:rsidRPr="00AC5C24">
              <w:t>Undergraduate Dean’s Award, University of California, Santa Cruz.</w:t>
            </w:r>
            <w:r>
              <w:t xml:space="preserve"> </w:t>
            </w:r>
          </w:p>
          <w:p w14:paraId="5E3B21A6" w14:textId="77777777" w:rsidR="005D1197" w:rsidRDefault="005D1197" w:rsidP="00D15BA5">
            <w:pPr>
              <w:spacing w:after="0"/>
              <w:jc w:val="both"/>
            </w:pPr>
            <w:r>
              <w:t xml:space="preserve">2012-2014       </w:t>
            </w:r>
            <w:r w:rsidRPr="00AC5C24">
              <w:t>President’s Honor Roll, Santa Barbara City College, Santa Barbara</w:t>
            </w:r>
            <w:r>
              <w:t xml:space="preserve"> </w:t>
            </w:r>
          </w:p>
          <w:p w14:paraId="1D86B5A6" w14:textId="77777777" w:rsidR="005D1197" w:rsidRDefault="005D1197" w:rsidP="00D15BA5">
            <w:pPr>
              <w:spacing w:after="0"/>
              <w:jc w:val="both"/>
            </w:pPr>
          </w:p>
          <w:p w14:paraId="53F35AB3" w14:textId="77777777" w:rsidR="005D1197" w:rsidRPr="00FE3EDE" w:rsidRDefault="005D1197" w:rsidP="00D15BA5">
            <w:pPr>
              <w:spacing w:after="0"/>
              <w:jc w:val="both"/>
              <w:rPr>
                <w:rFonts w:asciiTheme="majorHAnsi" w:hAnsiTheme="majorHAnsi"/>
                <w:b/>
              </w:rPr>
            </w:pPr>
            <w:r w:rsidRPr="00FE3EDE">
              <w:rPr>
                <w:rFonts w:asciiTheme="majorHAnsi" w:hAnsiTheme="majorHAnsi"/>
                <w:b/>
              </w:rPr>
              <w:t>PUBLICATIONS</w:t>
            </w:r>
          </w:p>
          <w:p w14:paraId="39EB641D" w14:textId="77777777" w:rsidR="005D1197" w:rsidRPr="00A02CA1" w:rsidRDefault="005D1197" w:rsidP="00D15BA5">
            <w:pPr>
              <w:spacing w:after="0"/>
              <w:jc w:val="both"/>
              <w:rPr>
                <w:rFonts w:eastAsia="Times New Roman" w:cs="Arial"/>
                <w:color w:val="303030"/>
                <w:shd w:val="clear" w:color="auto" w:fill="FFFFFF"/>
              </w:rPr>
            </w:pPr>
            <w:r w:rsidRPr="00A02CA1">
              <w:rPr>
                <w:rFonts w:eastAsia="Times New Roman" w:cs="Arial"/>
                <w:color w:val="303030"/>
                <w:shd w:val="clear" w:color="auto" w:fill="FFFFFF"/>
              </w:rPr>
              <w:t xml:space="preserve">Pan, Y., Huang, J., Xing, R., </w:t>
            </w:r>
            <w:r w:rsidRPr="00A02CA1">
              <w:rPr>
                <w:rFonts w:eastAsia="Times New Roman" w:cs="Arial"/>
                <w:b/>
                <w:color w:val="303030"/>
                <w:shd w:val="clear" w:color="auto" w:fill="FFFFFF"/>
              </w:rPr>
              <w:t>Yin, X.,</w:t>
            </w:r>
            <w:r w:rsidRPr="00A02CA1">
              <w:rPr>
                <w:rFonts w:eastAsia="Times New Roman" w:cs="Arial"/>
                <w:color w:val="303030"/>
                <w:shd w:val="clear" w:color="auto" w:fill="FFFFFF"/>
              </w:rPr>
              <w:t xml:space="preserve"> Cui, J., Li, W., … Lu, Y. (2013). Metallothionein 2A </w:t>
            </w:r>
          </w:p>
          <w:p w14:paraId="166C7345" w14:textId="77777777" w:rsidR="005D1197" w:rsidRPr="00A02CA1" w:rsidRDefault="005D1197" w:rsidP="00D15BA5">
            <w:pPr>
              <w:spacing w:after="0"/>
              <w:jc w:val="both"/>
              <w:rPr>
                <w:rFonts w:eastAsia="Times New Roman" w:cs="Arial"/>
                <w:color w:val="303030"/>
                <w:shd w:val="clear" w:color="auto" w:fill="FFFFFF"/>
              </w:rPr>
            </w:pPr>
            <w:r w:rsidRPr="00A02CA1">
              <w:rPr>
                <w:rFonts w:eastAsia="Times New Roman" w:cs="Arial"/>
                <w:color w:val="303030"/>
                <w:shd w:val="clear" w:color="auto" w:fill="FFFFFF"/>
              </w:rPr>
              <w:t xml:space="preserve">      inhibits NF-</w:t>
            </w:r>
            <w:r w:rsidRPr="00A02CA1">
              <w:rPr>
                <w:rFonts w:ascii="Calibri" w:eastAsia="Calibri" w:hAnsi="Calibri" w:cs="Calibri"/>
                <w:color w:val="303030"/>
                <w:shd w:val="clear" w:color="auto" w:fill="FFFFFF"/>
              </w:rPr>
              <w:t>κ</w:t>
            </w:r>
            <w:r w:rsidRPr="00A02CA1">
              <w:rPr>
                <w:rFonts w:eastAsia="Times New Roman" w:cs="Arial"/>
                <w:color w:val="303030"/>
                <w:shd w:val="clear" w:color="auto" w:fill="FFFFFF"/>
              </w:rPr>
              <w:t xml:space="preserve">B pathway activation and predicts clinical outcome segregated with TNM </w:t>
            </w:r>
          </w:p>
          <w:p w14:paraId="598EE386" w14:textId="77777777" w:rsidR="005D1197" w:rsidRDefault="005D1197" w:rsidP="00D15BA5">
            <w:pPr>
              <w:spacing w:after="0"/>
              <w:ind w:firstLine="340"/>
              <w:jc w:val="both"/>
              <w:rPr>
                <w:rFonts w:eastAsia="Times New Roman" w:cs="Arial"/>
                <w:i/>
                <w:iCs/>
                <w:color w:val="303030"/>
                <w:shd w:val="clear" w:color="auto" w:fill="FFFFFF"/>
              </w:rPr>
            </w:pPr>
            <w:r w:rsidRPr="00A02CA1">
              <w:rPr>
                <w:rFonts w:eastAsia="Times New Roman" w:cs="Arial"/>
                <w:color w:val="303030"/>
                <w:shd w:val="clear" w:color="auto" w:fill="FFFFFF"/>
              </w:rPr>
              <w:t>stage in gastric cancer patients following radical resection. </w:t>
            </w:r>
            <w:r w:rsidRPr="00A02CA1">
              <w:rPr>
                <w:rFonts w:eastAsia="Times New Roman" w:cs="Arial"/>
                <w:i/>
                <w:iCs/>
                <w:color w:val="303030"/>
                <w:shd w:val="clear" w:color="auto" w:fill="FFFFFF"/>
              </w:rPr>
              <w:t xml:space="preserve">Journal of </w:t>
            </w:r>
          </w:p>
          <w:p w14:paraId="59BB7421" w14:textId="77777777" w:rsidR="005D1197" w:rsidRDefault="005D1197" w:rsidP="00D15BA5">
            <w:pPr>
              <w:spacing w:after="0"/>
              <w:ind w:firstLine="340"/>
              <w:jc w:val="both"/>
              <w:rPr>
                <w:rFonts w:eastAsia="Times New Roman" w:cs="Arial"/>
                <w:color w:val="303030"/>
                <w:shd w:val="clear" w:color="auto" w:fill="FFFFFF"/>
              </w:rPr>
            </w:pPr>
            <w:r w:rsidRPr="00A02CA1">
              <w:rPr>
                <w:rFonts w:eastAsia="Times New Roman" w:cs="Arial"/>
                <w:i/>
                <w:iCs/>
                <w:color w:val="303030"/>
                <w:shd w:val="clear" w:color="auto" w:fill="FFFFFF"/>
              </w:rPr>
              <w:t>Translational Medicine</w:t>
            </w:r>
            <w:r w:rsidRPr="00A02CA1">
              <w:rPr>
                <w:rFonts w:eastAsia="Times New Roman" w:cs="Arial"/>
                <w:color w:val="303030"/>
                <w:shd w:val="clear" w:color="auto" w:fill="FFFFFF"/>
              </w:rPr>
              <w:t>, </w:t>
            </w:r>
            <w:r w:rsidRPr="00A02CA1">
              <w:rPr>
                <w:rFonts w:eastAsia="Times New Roman" w:cs="Arial"/>
                <w:i/>
                <w:iCs/>
                <w:color w:val="303030"/>
                <w:shd w:val="clear" w:color="auto" w:fill="FFFFFF"/>
              </w:rPr>
              <w:t>11</w:t>
            </w:r>
            <w:r w:rsidRPr="00A02CA1">
              <w:rPr>
                <w:rFonts w:eastAsia="Times New Roman" w:cs="Arial"/>
                <w:color w:val="303030"/>
                <w:shd w:val="clear" w:color="auto" w:fill="FFFFFF"/>
              </w:rPr>
              <w:t xml:space="preserve">, 173. </w:t>
            </w:r>
          </w:p>
          <w:p w14:paraId="0762F7C6" w14:textId="77777777" w:rsidR="005D1197" w:rsidRDefault="005D1197" w:rsidP="00D15BA5">
            <w:pPr>
              <w:spacing w:after="0"/>
              <w:ind w:firstLine="340"/>
              <w:jc w:val="both"/>
              <w:rPr>
                <w:rFonts w:eastAsia="Times New Roman" w:cs="Arial"/>
                <w:color w:val="303030"/>
                <w:shd w:val="clear" w:color="auto" w:fill="FFFFFF"/>
              </w:rPr>
            </w:pPr>
            <w:r w:rsidRPr="00A02CA1">
              <w:rPr>
                <w:rFonts w:eastAsia="Times New Roman" w:cs="Arial"/>
                <w:color w:val="303030"/>
                <w:shd w:val="clear" w:color="auto" w:fill="FFFFFF"/>
              </w:rPr>
              <w:t xml:space="preserve">Position required capability to do data analyses (e.g. </w:t>
            </w:r>
            <w:r w:rsidRPr="00A02CA1">
              <w:rPr>
                <w:rFonts w:eastAsia="Times New Roman" w:cs="Arial"/>
                <w:i/>
                <w:color w:val="303030"/>
                <w:shd w:val="clear" w:color="auto" w:fill="FFFFFF"/>
              </w:rPr>
              <w:t>t</w:t>
            </w:r>
            <w:r w:rsidRPr="00A02CA1">
              <w:rPr>
                <w:rFonts w:eastAsia="Times New Roman" w:cs="Arial"/>
                <w:color w:val="303030"/>
                <w:shd w:val="clear" w:color="auto" w:fill="FFFFFF"/>
              </w:rPr>
              <w:t>-test, correlation, survival analysis</w:t>
            </w:r>
            <w:r>
              <w:rPr>
                <w:rFonts w:eastAsia="Times New Roman" w:cs="Arial"/>
                <w:color w:val="303030"/>
                <w:shd w:val="clear" w:color="auto" w:fill="FFFFFF"/>
              </w:rPr>
              <w:t xml:space="preserve">) </w:t>
            </w:r>
          </w:p>
          <w:p w14:paraId="7AC81BFA" w14:textId="77777777" w:rsidR="005D1197" w:rsidRPr="00A02CA1" w:rsidRDefault="005D1197" w:rsidP="00D15BA5">
            <w:pPr>
              <w:spacing w:after="0"/>
              <w:ind w:firstLine="340"/>
              <w:jc w:val="both"/>
              <w:rPr>
                <w:rFonts w:eastAsia="Times New Roman" w:cs="Arial"/>
                <w:color w:val="303030"/>
                <w:shd w:val="clear" w:color="auto" w:fill="FFFFFF"/>
              </w:rPr>
            </w:pPr>
            <w:r>
              <w:rPr>
                <w:rFonts w:eastAsia="Times New Roman" w:cs="Arial"/>
                <w:color w:val="303030"/>
                <w:shd w:val="clear" w:color="auto" w:fill="FFFFFF"/>
              </w:rPr>
              <w:t xml:space="preserve">and </w:t>
            </w:r>
            <w:r w:rsidRPr="00A02CA1">
              <w:rPr>
                <w:rFonts w:eastAsia="Times New Roman" w:cs="Arial"/>
                <w:color w:val="303030"/>
                <w:shd w:val="clear" w:color="auto" w:fill="FFFFFF"/>
              </w:rPr>
              <w:t xml:space="preserve">collaboration to create figures and tables by using SPSS. </w:t>
            </w:r>
          </w:p>
          <w:p w14:paraId="77045AA7" w14:textId="77777777" w:rsidR="00F56B8D" w:rsidRDefault="00F56B8D" w:rsidP="00D15BA5">
            <w:pPr>
              <w:spacing w:after="0"/>
            </w:pPr>
          </w:p>
          <w:p w14:paraId="7D16BEDC" w14:textId="77777777" w:rsidR="00F56B8D" w:rsidRDefault="00F56B8D" w:rsidP="00D15BA5">
            <w:pPr>
              <w:spacing w:after="0"/>
            </w:pPr>
          </w:p>
          <w:p w14:paraId="6CA50A69" w14:textId="77777777" w:rsidR="00F56B8D" w:rsidRDefault="00F56B8D" w:rsidP="00D15BA5">
            <w:pPr>
              <w:spacing w:after="0"/>
            </w:pPr>
          </w:p>
          <w:p w14:paraId="05A439DC" w14:textId="77777777" w:rsidR="00F56B8D" w:rsidRPr="005152F2" w:rsidRDefault="00F56B8D" w:rsidP="00D15BA5">
            <w:pPr>
              <w:spacing w:after="0"/>
              <w:rPr>
                <w:lang w:eastAsia="zh-CN"/>
              </w:rPr>
            </w:pPr>
          </w:p>
        </w:tc>
      </w:tr>
    </w:tbl>
    <w:p w14:paraId="2BD117E6" w14:textId="77777777" w:rsidR="00E81B26" w:rsidRDefault="00E81B26" w:rsidP="005D1197">
      <w:pPr>
        <w:pStyle w:val="Heading3"/>
        <w:tabs>
          <w:tab w:val="left" w:pos="2460"/>
        </w:tabs>
        <w:jc w:val="both"/>
        <w:sectPr w:rsidR="00E81B26" w:rsidSect="009D3B8C">
          <w:footerReference w:type="default" r:id="rId7"/>
          <w:headerReference w:type="first" r:id="rId8"/>
          <w:type w:val="continuous"/>
          <w:pgSz w:w="12240" w:h="15840"/>
          <w:pgMar w:top="720" w:right="720" w:bottom="245" w:left="720" w:header="288" w:footer="576" w:gutter="0"/>
          <w:cols w:space="720"/>
          <w:titlePg/>
          <w:docGrid w:linePitch="360"/>
        </w:sectPr>
      </w:pPr>
    </w:p>
    <w:tbl>
      <w:tblPr>
        <w:tblW w:w="10875" w:type="dxa"/>
        <w:tblInd w:w="1" w:type="dxa"/>
        <w:tblBorders>
          <w:top w:val="single" w:sz="8" w:space="0" w:color="37B6AE" w:themeColor="accent1"/>
          <w:bottom w:val="single" w:sz="8" w:space="0" w:color="37B6AE" w:themeColor="accent1"/>
          <w:insideH w:val="single" w:sz="8" w:space="0" w:color="37B6AE" w:themeColor="accent1"/>
          <w:insideV w:val="single" w:sz="8" w:space="0" w:color="37B6AE" w:themeColor="accent1"/>
        </w:tblBorders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10875"/>
      </w:tblGrid>
      <w:tr w:rsidR="00612BB6" w14:paraId="5D507389" w14:textId="77777777" w:rsidTr="00910371">
        <w:trPr>
          <w:trHeight w:val="49"/>
        </w:trPr>
        <w:tc>
          <w:tcPr>
            <w:tcW w:w="10875" w:type="dxa"/>
            <w:tcBorders>
              <w:top w:val="nil"/>
              <w:bottom w:val="nil"/>
            </w:tcBorders>
            <w:tcMar>
              <w:top w:w="115" w:type="dxa"/>
              <w:bottom w:w="0" w:type="dxa"/>
            </w:tcMar>
          </w:tcPr>
          <w:p w14:paraId="1FA6CE98" w14:textId="30D30E1C" w:rsidR="00612BB6" w:rsidRDefault="00612BB6" w:rsidP="005D1197">
            <w:pPr>
              <w:pStyle w:val="Heading3"/>
              <w:tabs>
                <w:tab w:val="left" w:pos="2460"/>
              </w:tabs>
              <w:jc w:val="both"/>
            </w:pPr>
            <w:r>
              <w:lastRenderedPageBreak/>
              <w:tab/>
            </w:r>
          </w:p>
        </w:tc>
      </w:tr>
      <w:tr w:rsidR="00612BB6" w:rsidRPr="005152F2" w14:paraId="48CAC058" w14:textId="77777777" w:rsidTr="00910371">
        <w:trPr>
          <w:trHeight w:val="638"/>
        </w:trPr>
        <w:tc>
          <w:tcPr>
            <w:tcW w:w="10875" w:type="dxa"/>
            <w:tcMar>
              <w:top w:w="374" w:type="dxa"/>
              <w:bottom w:w="115" w:type="dxa"/>
            </w:tcMar>
          </w:tcPr>
          <w:p w14:paraId="726D3232" w14:textId="12B1A2AA" w:rsidR="00612BB6" w:rsidRDefault="00A13EAE" w:rsidP="005D1197">
            <w:pPr>
              <w:pStyle w:val="Heading3"/>
            </w:pPr>
            <w:r>
              <w:t>EXTRACURRICULAR ACTIVITIES</w:t>
            </w:r>
          </w:p>
          <w:p w14:paraId="1F023D1F" w14:textId="77777777" w:rsidR="00612BB6" w:rsidRDefault="00612BB6" w:rsidP="005D1197">
            <w:pPr>
              <w:pStyle w:val="GraphicElement"/>
            </w:pPr>
            <w:r>
              <w:rPr>
                <w:lang w:eastAsia="zh-CN"/>
              </w:rPr>
              <mc:AlternateContent>
                <mc:Choice Requires="wps">
                  <w:drawing>
                    <wp:inline distT="0" distB="0" distL="0" distR="0" wp14:anchorId="2541BD12" wp14:editId="65FF31DB">
                      <wp:extent cx="221615" cy="0"/>
                      <wp:effectExtent l="0" t="0" r="26035" b="19050"/>
                      <wp:docPr id="4" name="Straight Connector 4" descr="Line graphic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61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9B6019" id="Straight Connector 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" strokecolor="#37b6ae [3204]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01D8D83" w14:textId="27108A2E" w:rsidR="00434739" w:rsidRPr="00434739" w:rsidRDefault="00434739" w:rsidP="005D1197">
            <w:pPr>
              <w:spacing w:after="0"/>
            </w:pPr>
          </w:p>
        </w:tc>
      </w:tr>
    </w:tbl>
    <w:p w14:paraId="614B530B" w14:textId="77777777" w:rsidR="00FD4592" w:rsidRPr="00FD4592" w:rsidRDefault="00FD4592" w:rsidP="005D1197">
      <w:pPr>
        <w:spacing w:after="0"/>
        <w:jc w:val="both"/>
      </w:pPr>
    </w:p>
    <w:p w14:paraId="3533ED5C" w14:textId="77777777" w:rsidR="00333249" w:rsidRPr="00333249" w:rsidRDefault="00333249" w:rsidP="005D1197">
      <w:pPr>
        <w:spacing w:after="0"/>
        <w:jc w:val="both"/>
      </w:pPr>
    </w:p>
    <w:p w14:paraId="1BFEE836" w14:textId="716E3513" w:rsidR="00FD4592" w:rsidRPr="00333249" w:rsidRDefault="00333249" w:rsidP="005D1197">
      <w:pPr>
        <w:tabs>
          <w:tab w:val="left" w:pos="8300"/>
        </w:tabs>
        <w:spacing w:after="0"/>
        <w:jc w:val="left"/>
      </w:pPr>
      <w:r>
        <w:tab/>
      </w:r>
    </w:p>
    <w:sectPr w:rsidR="00FD4592" w:rsidRPr="00333249" w:rsidSect="00E81B26">
      <w:pgSz w:w="12240" w:h="15840"/>
      <w:pgMar w:top="720" w:right="720" w:bottom="245" w:left="720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56101" w14:textId="77777777" w:rsidR="005C4325" w:rsidRDefault="005C4325" w:rsidP="003856C9">
      <w:pPr>
        <w:spacing w:after="0" w:line="240" w:lineRule="auto"/>
      </w:pPr>
      <w:r>
        <w:separator/>
      </w:r>
    </w:p>
  </w:endnote>
  <w:endnote w:type="continuationSeparator" w:id="0">
    <w:p w14:paraId="01776E6F" w14:textId="77777777" w:rsidR="005C4325" w:rsidRDefault="005C4325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160C5" w14:textId="77777777" w:rsidR="003856C9" w:rsidRDefault="007803B7" w:rsidP="007803B7">
    <w:pPr>
      <w:pStyle w:val="Footer"/>
    </w:pPr>
    <w:r w:rsidRPr="00DC79BB"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0034F8B7" wp14:editId="0B3645D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FB653A8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PKwAW7BGQAAz7MAAA4AAAAAAAAAAAAAAAAALAIAAGRycy9lMm9Eb2MueG1s&#10;UEsBAi0AFAAGAAgAAAAhAHO3OPzaAAAABQEAAA8AAAAAAAAAAAAAAAAAGRwAAGRycy9kb3ducmV2&#10;LnhtbFBLBQYAAAAABAAEAPMAAAAgHQAAAAA=&#10;">
              <o:lock v:ext="edit" aspectratio="t"/>
              <v:shape id="Freeform 68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SyUTvwAA&#10;ANsAAAAPAAAAZHJzL2Rvd25yZXYueG1sRE9La8JAEL4X/A/LCL3VTYVqia4SxNdNtJZeh+yYhGZn&#10;w+5U03/vHgSPH997vuxdq64UYuPZwPsoA0VcettwZeD8tXn7BBUF2WLrmQz8U4TlYvAyx9z6Gx/p&#10;epJKpRCOORqoRbpc61jW5DCOfEecuIsPDiXBUGkb8JbCXavHWTbRDhtODTV2tKqp/D39OQMfXGyn&#10;x+z8s5aik22IvPs+7Ix5HfbFDJRQL0/xw723BiZpbPqSfoBe3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tLJRO/AAAA2wAAAA8AAAAAAAAAAAAAAAAAlwIAAGRycy9kb3ducmV2&#10;LnhtbFBLBQYAAAAABAAEAPUAAACDAwAAAAA=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i0CCwwAA&#10;ANsAAAAPAAAAZHJzL2Rvd25yZXYueG1sRI9Ba8JAFITvgv9heQVvutFAaKOrqCB6KTRp6fmRfSax&#10;2bchu5rk37uFQo/DzHzDbHaDacSDOldbVrBcRCCIC6trLhV8fZ7mryCcR9bYWCYFIznYbaeTDaba&#10;9pzRI/elCBB2KSqovG9TKV1RkUG3sC1x8K62M+iD7EqpO+wD3DRyFUWJNFhzWKiwpWNFxU9+Nwrs&#10;oc0+4ts+/h69wfd4GZv8dlZq9jLs1yA8Df4//Ne+aAXJG/x+CT9Ab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i0CCwwAAANsAAAAPAAAAAAAAAAAAAAAAAJcCAABkcnMvZG93&#10;bnJldi54bWxQSwUGAAAAAAQABAD1AAAAhwMAAAAA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GMHswQAA&#10;ANsAAAAPAAAAZHJzL2Rvd25yZXYueG1sRE/Pa8IwFL4P9j+EN/A2U0VUqlHcQBD1ohPE2yN5tt2a&#10;l9rEWv3rzUHY8eP7PZ23thQN1b5wrKDXTUAQa2cKzhQcfpafYxA+IBssHZOCO3mYz97fppgad+Md&#10;NfuQiRjCPkUFeQhVKqXXOVn0XVcRR+7saoshwjqTpsZbDLel7CfJUFosODbkWNF3Tvpvf7UKmi/Z&#10;/mq7fvB2cNnp4+myua+GSnU+2sUERKA2/Itf7pVRMIrr45f4A+Ts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jB7MEAAADbAAAADwAAAAAAAAAAAAAAAACXAgAAZHJzL2Rvd25y&#10;ZXYueG1sUEsFBgAAAAAEAAQA9QAAAIUDAAAAAA=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DaQxQAA&#10;ANsAAAAPAAAAZHJzL2Rvd25yZXYueG1sRI9Ba8JAFITvhf6H5RV6KWaTFlSiq0hLSb2ZaAveHtnX&#10;JDT7NmS3Jv57VxA8DjPzDbNcj6YVJ+pdY1lBEsUgiEurG64UHPafkzkI55E1tpZJwZkcrFePD0tM&#10;tR04p1PhKxEg7FJUUHvfpVK6siaDLrIdcfB+bW/QB9lXUvc4BLhp5WscT6XBhsNCjR2911T+Ff9G&#10;wVQOcbnNtj+UveSb7/yje9vNjko9P42bBQhPo7+Hb+0vrWCWwPVL+AFyd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tYNpDFAAAA2wAAAA8AAAAAAAAAAAAAAAAAlwIAAGRycy9k&#10;b3ducmV2LnhtbFBLBQYAAAAABAAEAPUAAACJAwAAAAA=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U1UgwgAA&#10;ANsAAAAPAAAAZHJzL2Rvd25yZXYueG1sRI/dagIxFITvC75DOIJ3NVGxP6tRWlHwrq31AQ6b42Zx&#10;c7ImUde3N0Khl8PMfMPMl51rxIVCrD1rGA0VCOLSm5orDfvfzfMbiJiQDTaeScONIiwXvac5FsZf&#10;+Ycuu1SJDOFYoAabUltIGUtLDuPQt8TZO/jgMGUZKmkCXjPcNXKs1It0WHNesNjSylJ53J2dhvfv&#10;2yR9uU95CtO9sWtSq+NEaT3odx8zEIm69B/+a2+NhtcxPL7k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TVSD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V7swwAA&#10;ANsAAAAPAAAAZHJzL2Rvd25yZXYueG1sRI9Pi8IwFMTvC36H8ARva+ofVqlGEUUQXFisXrw9mmdT&#10;bF5KE2v99mZhYY/DzPyGWa47W4mWGl86VjAaJiCIc6dLLhRczvvPOQgfkDVWjknBizysV72PJaba&#10;PflEbRYKESHsU1RgQqhTKX1uyKIfupo4ejfXWAxRNoXUDT4j3FZynCRf0mLJccFgTVtD+T17WAXH&#10;79f2Gnayne6OPC3N5eeQaanUoN9tFiACdeE//Nc+aAWzCfx+iT9Ar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gV7swwAAANsAAAAPAAAAAAAAAAAAAAAAAJcCAABkcnMvZG93&#10;bnJldi54bWxQSwUGAAAAAAQABAD1AAAAhw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eZlKwQAA&#10;ANsAAAAPAAAAZHJzL2Rvd25yZXYueG1sRI/RisIwFETfhf2HcBd801SRKrWpuAuygijq7gdcmmtb&#10;bG5Kk631740g+DjMzBkmXfWmFh21rrKsYDKOQBDnVldcKPj73YwWIJxH1lhbJgV3crDKPgYpJtre&#10;+ETd2RciQNglqKD0vkmkdHlJBt3YNsTBu9jWoA+yLaRu8RbgppbTKIqlwYrDQokNfZeUX8//RsEx&#10;5p/KdUf+0j7eR7uFufLBKDX87NdLEJ56/w6/2lutYD6D55fwA2T2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3mZSs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Whl2wwAA&#10;ANsAAAAPAAAAZHJzL2Rvd25yZXYueG1sRI9PawIxFMTvhX6H8Aq91WwFra5GKYLQHkTqH7w+Nm83&#10;i5uXJUnd9dsbQfA4zMxvmPmyt424kA+1YwWfgwwEceF0zZWCw379MQERIrLGxjEpuFKA5eL1ZY65&#10;dh3/0WUXK5EgHHJUYGJscylDYchiGLiWOHml8xZjkr6S2mOX4LaRwywbS4s1pwWDLa0MFefdv1Uw&#10;XSOVh+b4mxXd5jjyJZttf1Lq/a3/noGI1Mdn+NH+0Qq+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Whl2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YWnfxAAA&#10;ANsAAAAPAAAAZHJzL2Rvd25yZXYueG1sRI9Pi8IwFMTvC36H8ARvmipSl2oUkS6IB931D14fzbMt&#10;Ni+lyWr105sFYY/DzPyGmS1aU4kbNa60rGA4iEAQZ1aXnCs4Hr76nyCcR9ZYWSYFD3KwmHc+Zpho&#10;e+cfuu19LgKEXYIKCu/rREqXFWTQDWxNHLyLbQz6IJtc6gbvAW4qOYqiWBosOSwUWNOqoOy6/zUK&#10;7KndyEmcp6e02qX6/P0cp9unUr1uu5yC8NT6//C7vdYKJjH8fQk/QM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WFp38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-16991572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AF1804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6D5A9" w14:textId="77777777" w:rsidR="005C4325" w:rsidRDefault="005C4325" w:rsidP="003856C9">
      <w:pPr>
        <w:spacing w:after="0" w:line="240" w:lineRule="auto"/>
      </w:pPr>
      <w:r>
        <w:separator/>
      </w:r>
    </w:p>
  </w:footnote>
  <w:footnote w:type="continuationSeparator" w:id="0">
    <w:p w14:paraId="4EC0B83D" w14:textId="77777777" w:rsidR="005C4325" w:rsidRDefault="005C4325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E21EF" w14:textId="09CD063B" w:rsidR="00DC79BB" w:rsidRDefault="00DC79BB" w:rsidP="00FD4592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AE642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C21FA3"/>
    <w:multiLevelType w:val="hybridMultilevel"/>
    <w:tmpl w:val="B3E03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3B5D59"/>
    <w:multiLevelType w:val="hybridMultilevel"/>
    <w:tmpl w:val="0D5283B0"/>
    <w:lvl w:ilvl="0" w:tplc="6F9AFFE8">
      <w:start w:val="2012"/>
      <w:numFmt w:val="decimal"/>
      <w:lvlText w:val="%1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3">
    <w:nsid w:val="23DC567B"/>
    <w:multiLevelType w:val="hybridMultilevel"/>
    <w:tmpl w:val="8EE67268"/>
    <w:lvl w:ilvl="0" w:tplc="9A3C8B62">
      <w:start w:val="2013"/>
      <w:numFmt w:val="decimal"/>
      <w:lvlText w:val="%1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963EE"/>
    <w:multiLevelType w:val="hybridMultilevel"/>
    <w:tmpl w:val="F0D84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6C17F4"/>
    <w:multiLevelType w:val="hybridMultilevel"/>
    <w:tmpl w:val="606EB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130A19"/>
    <w:multiLevelType w:val="hybridMultilevel"/>
    <w:tmpl w:val="466AABAC"/>
    <w:lvl w:ilvl="0" w:tplc="92BCC20E">
      <w:start w:val="2016"/>
      <w:numFmt w:val="decimal"/>
      <w:lvlText w:val="%1"/>
      <w:lvlJc w:val="left"/>
      <w:pPr>
        <w:ind w:left="112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8352BF"/>
    <w:multiLevelType w:val="multilevel"/>
    <w:tmpl w:val="4CD2909E"/>
    <w:lvl w:ilvl="0">
      <w:start w:val="2013"/>
      <w:numFmt w:val="decimal"/>
      <w:lvlText w:val="%1"/>
      <w:lvlJc w:val="left"/>
      <w:pPr>
        <w:ind w:left="860" w:hanging="860"/>
      </w:pPr>
      <w:rPr>
        <w:rFonts w:hint="eastAsia"/>
      </w:rPr>
    </w:lvl>
    <w:lvl w:ilvl="1">
      <w:start w:val="2014"/>
      <w:numFmt w:val="decimal"/>
      <w:lvlText w:val="%1-%2"/>
      <w:lvlJc w:val="left"/>
      <w:pPr>
        <w:ind w:left="1580" w:hanging="8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2740" w:hanging="86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3680" w:hanging="86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484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57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708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802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8960" w:hanging="1440"/>
      </w:pPr>
      <w:rPr>
        <w:rFonts w:hint="eastAsia"/>
      </w:rPr>
    </w:lvl>
  </w:abstractNum>
  <w:abstractNum w:abstractNumId="8">
    <w:nsid w:val="47956C7C"/>
    <w:multiLevelType w:val="hybridMultilevel"/>
    <w:tmpl w:val="29B0D016"/>
    <w:lvl w:ilvl="0" w:tplc="2E4C8D60">
      <w:start w:val="2013"/>
      <w:numFmt w:val="decimal"/>
      <w:lvlText w:val="%1"/>
      <w:lvlJc w:val="left"/>
      <w:pPr>
        <w:ind w:left="2920" w:hanging="40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4A2F3FF4"/>
    <w:multiLevelType w:val="hybridMultilevel"/>
    <w:tmpl w:val="698A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584974"/>
    <w:multiLevelType w:val="hybridMultilevel"/>
    <w:tmpl w:val="32DA3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E10FF8"/>
    <w:multiLevelType w:val="hybridMultilevel"/>
    <w:tmpl w:val="4468C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A687F45"/>
    <w:multiLevelType w:val="hybridMultilevel"/>
    <w:tmpl w:val="66508718"/>
    <w:lvl w:ilvl="0" w:tplc="3670E838">
      <w:start w:val="2013"/>
      <w:numFmt w:val="decimal"/>
      <w:lvlText w:val="%1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61276D"/>
    <w:multiLevelType w:val="hybridMultilevel"/>
    <w:tmpl w:val="99724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8C640AD"/>
    <w:multiLevelType w:val="hybridMultilevel"/>
    <w:tmpl w:val="466AABAC"/>
    <w:lvl w:ilvl="0" w:tplc="92BCC20E">
      <w:start w:val="2016"/>
      <w:numFmt w:val="decimal"/>
      <w:lvlText w:val="%1"/>
      <w:lvlJc w:val="left"/>
      <w:pPr>
        <w:ind w:left="112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BA57958"/>
    <w:multiLevelType w:val="multilevel"/>
    <w:tmpl w:val="F8BCFCFE"/>
    <w:lvl w:ilvl="0">
      <w:start w:val="2013"/>
      <w:numFmt w:val="decimal"/>
      <w:lvlText w:val="%1"/>
      <w:lvlJc w:val="left"/>
      <w:pPr>
        <w:ind w:left="880" w:hanging="880"/>
      </w:pPr>
      <w:rPr>
        <w:rFonts w:hint="eastAsia"/>
      </w:rPr>
    </w:lvl>
    <w:lvl w:ilvl="1">
      <w:start w:val="2014"/>
      <w:numFmt w:val="decimal"/>
      <w:lvlText w:val="%1-%2"/>
      <w:lvlJc w:val="left"/>
      <w:pPr>
        <w:ind w:left="1600" w:hanging="88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2720" w:hanging="88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3640" w:hanging="8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476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56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696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788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8800" w:hanging="1440"/>
      </w:pPr>
      <w:rPr>
        <w:rFonts w:hint="eastAsia"/>
      </w:rPr>
    </w:lvl>
  </w:abstractNum>
  <w:abstractNum w:abstractNumId="16">
    <w:nsid w:val="6E7C4DA1"/>
    <w:multiLevelType w:val="hybridMultilevel"/>
    <w:tmpl w:val="A274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D23F48"/>
    <w:multiLevelType w:val="hybridMultilevel"/>
    <w:tmpl w:val="5D1C61C0"/>
    <w:lvl w:ilvl="0" w:tplc="C0F4E944">
      <w:start w:val="2012"/>
      <w:numFmt w:val="decimal"/>
      <w:lvlText w:val="%1"/>
      <w:lvlJc w:val="left"/>
      <w:pPr>
        <w:ind w:left="1120" w:hanging="40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9"/>
  </w:num>
  <w:num w:numId="4">
    <w:abstractNumId w:val="10"/>
  </w:num>
  <w:num w:numId="5">
    <w:abstractNumId w:val="11"/>
  </w:num>
  <w:num w:numId="6">
    <w:abstractNumId w:val="4"/>
  </w:num>
  <w:num w:numId="7">
    <w:abstractNumId w:val="5"/>
  </w:num>
  <w:num w:numId="8">
    <w:abstractNumId w:val="6"/>
  </w:num>
  <w:num w:numId="9">
    <w:abstractNumId w:val="13"/>
  </w:num>
  <w:num w:numId="10">
    <w:abstractNumId w:val="3"/>
  </w:num>
  <w:num w:numId="11">
    <w:abstractNumId w:val="12"/>
  </w:num>
  <w:num w:numId="12">
    <w:abstractNumId w:val="8"/>
  </w:num>
  <w:num w:numId="13">
    <w:abstractNumId w:val="7"/>
  </w:num>
  <w:num w:numId="14">
    <w:abstractNumId w:val="15"/>
  </w:num>
  <w:num w:numId="15">
    <w:abstractNumId w:val="14"/>
  </w:num>
  <w:num w:numId="16">
    <w:abstractNumId w:val="2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921"/>
    <w:rsid w:val="0003093D"/>
    <w:rsid w:val="00030E40"/>
    <w:rsid w:val="00052BE1"/>
    <w:rsid w:val="00057C31"/>
    <w:rsid w:val="00060BA5"/>
    <w:rsid w:val="00061B62"/>
    <w:rsid w:val="00067DE8"/>
    <w:rsid w:val="0007412A"/>
    <w:rsid w:val="000B7097"/>
    <w:rsid w:val="000F5262"/>
    <w:rsid w:val="0010199E"/>
    <w:rsid w:val="00103FB3"/>
    <w:rsid w:val="00117CAA"/>
    <w:rsid w:val="00125758"/>
    <w:rsid w:val="001765FE"/>
    <w:rsid w:val="001853E2"/>
    <w:rsid w:val="00186990"/>
    <w:rsid w:val="0019561F"/>
    <w:rsid w:val="001B32D2"/>
    <w:rsid w:val="001E2513"/>
    <w:rsid w:val="0024381B"/>
    <w:rsid w:val="00260CEE"/>
    <w:rsid w:val="00285442"/>
    <w:rsid w:val="002923B5"/>
    <w:rsid w:val="00293B83"/>
    <w:rsid w:val="002A2073"/>
    <w:rsid w:val="002A3621"/>
    <w:rsid w:val="002A71A4"/>
    <w:rsid w:val="002B3890"/>
    <w:rsid w:val="002B7747"/>
    <w:rsid w:val="002C77B9"/>
    <w:rsid w:val="002F43D4"/>
    <w:rsid w:val="002F485A"/>
    <w:rsid w:val="00302018"/>
    <w:rsid w:val="003053D9"/>
    <w:rsid w:val="00332903"/>
    <w:rsid w:val="00333249"/>
    <w:rsid w:val="00344036"/>
    <w:rsid w:val="00344C81"/>
    <w:rsid w:val="00352128"/>
    <w:rsid w:val="0037517B"/>
    <w:rsid w:val="00381EDE"/>
    <w:rsid w:val="003856C9"/>
    <w:rsid w:val="00396369"/>
    <w:rsid w:val="003B259F"/>
    <w:rsid w:val="003B4489"/>
    <w:rsid w:val="003C1C4B"/>
    <w:rsid w:val="003E09DF"/>
    <w:rsid w:val="003F285E"/>
    <w:rsid w:val="003F4D31"/>
    <w:rsid w:val="00401AF7"/>
    <w:rsid w:val="00414CC0"/>
    <w:rsid w:val="0042006D"/>
    <w:rsid w:val="0043426C"/>
    <w:rsid w:val="00434739"/>
    <w:rsid w:val="00441EB9"/>
    <w:rsid w:val="00444CCF"/>
    <w:rsid w:val="00450871"/>
    <w:rsid w:val="00463463"/>
    <w:rsid w:val="00473EF8"/>
    <w:rsid w:val="00475D1D"/>
    <w:rsid w:val="004760E5"/>
    <w:rsid w:val="0047729C"/>
    <w:rsid w:val="00490C0C"/>
    <w:rsid w:val="004B5E92"/>
    <w:rsid w:val="004C219E"/>
    <w:rsid w:val="004D22BB"/>
    <w:rsid w:val="0050497C"/>
    <w:rsid w:val="005152F2"/>
    <w:rsid w:val="00534E4E"/>
    <w:rsid w:val="00551D35"/>
    <w:rsid w:val="00557019"/>
    <w:rsid w:val="005674AC"/>
    <w:rsid w:val="005A1E51"/>
    <w:rsid w:val="005A7E57"/>
    <w:rsid w:val="005C4325"/>
    <w:rsid w:val="005D1197"/>
    <w:rsid w:val="005D49F0"/>
    <w:rsid w:val="00607BAF"/>
    <w:rsid w:val="00612BB6"/>
    <w:rsid w:val="00616FF4"/>
    <w:rsid w:val="006172B3"/>
    <w:rsid w:val="00624C7D"/>
    <w:rsid w:val="00632D78"/>
    <w:rsid w:val="00640E17"/>
    <w:rsid w:val="00663E96"/>
    <w:rsid w:val="00681160"/>
    <w:rsid w:val="00685ADE"/>
    <w:rsid w:val="006A3CE7"/>
    <w:rsid w:val="006C6AD0"/>
    <w:rsid w:val="007038D5"/>
    <w:rsid w:val="00716DF5"/>
    <w:rsid w:val="00743379"/>
    <w:rsid w:val="007506E8"/>
    <w:rsid w:val="00772213"/>
    <w:rsid w:val="007803B7"/>
    <w:rsid w:val="0078626F"/>
    <w:rsid w:val="00797A1D"/>
    <w:rsid w:val="007B2F5C"/>
    <w:rsid w:val="007C5F05"/>
    <w:rsid w:val="007D7C51"/>
    <w:rsid w:val="007F25AF"/>
    <w:rsid w:val="0080541B"/>
    <w:rsid w:val="00822E95"/>
    <w:rsid w:val="00832043"/>
    <w:rsid w:val="00832F81"/>
    <w:rsid w:val="00847D4E"/>
    <w:rsid w:val="00857BDA"/>
    <w:rsid w:val="00863F71"/>
    <w:rsid w:val="00864169"/>
    <w:rsid w:val="00864867"/>
    <w:rsid w:val="00864C7D"/>
    <w:rsid w:val="008729A3"/>
    <w:rsid w:val="008B4B08"/>
    <w:rsid w:val="008C7919"/>
    <w:rsid w:val="008C7CA2"/>
    <w:rsid w:val="008E75AB"/>
    <w:rsid w:val="008F6337"/>
    <w:rsid w:val="00902EF2"/>
    <w:rsid w:val="00910371"/>
    <w:rsid w:val="009161FD"/>
    <w:rsid w:val="009C6FE0"/>
    <w:rsid w:val="009D3B8C"/>
    <w:rsid w:val="00A02CA1"/>
    <w:rsid w:val="00A13EAE"/>
    <w:rsid w:val="00A27A10"/>
    <w:rsid w:val="00A4041B"/>
    <w:rsid w:val="00A42F91"/>
    <w:rsid w:val="00A45671"/>
    <w:rsid w:val="00A71927"/>
    <w:rsid w:val="00A8602F"/>
    <w:rsid w:val="00AC5C24"/>
    <w:rsid w:val="00AD406F"/>
    <w:rsid w:val="00AD7602"/>
    <w:rsid w:val="00AE649D"/>
    <w:rsid w:val="00AF1258"/>
    <w:rsid w:val="00AF1804"/>
    <w:rsid w:val="00B002A0"/>
    <w:rsid w:val="00B01E52"/>
    <w:rsid w:val="00B550FC"/>
    <w:rsid w:val="00B85871"/>
    <w:rsid w:val="00B93310"/>
    <w:rsid w:val="00B95DB2"/>
    <w:rsid w:val="00BB0FEC"/>
    <w:rsid w:val="00BB5DA5"/>
    <w:rsid w:val="00BC0789"/>
    <w:rsid w:val="00BC1F18"/>
    <w:rsid w:val="00BD2E58"/>
    <w:rsid w:val="00BF6BAB"/>
    <w:rsid w:val="00C007A5"/>
    <w:rsid w:val="00C063FE"/>
    <w:rsid w:val="00C26A26"/>
    <w:rsid w:val="00C32D74"/>
    <w:rsid w:val="00C41FEE"/>
    <w:rsid w:val="00C4403A"/>
    <w:rsid w:val="00C653EE"/>
    <w:rsid w:val="00CE3571"/>
    <w:rsid w:val="00CE6306"/>
    <w:rsid w:val="00D11C4D"/>
    <w:rsid w:val="00D15BA5"/>
    <w:rsid w:val="00D36140"/>
    <w:rsid w:val="00D5067A"/>
    <w:rsid w:val="00D83CFF"/>
    <w:rsid w:val="00D8766C"/>
    <w:rsid w:val="00D94708"/>
    <w:rsid w:val="00DC79BB"/>
    <w:rsid w:val="00DE1CFD"/>
    <w:rsid w:val="00DF0236"/>
    <w:rsid w:val="00DF17B4"/>
    <w:rsid w:val="00E172B8"/>
    <w:rsid w:val="00E34D58"/>
    <w:rsid w:val="00E55512"/>
    <w:rsid w:val="00E65929"/>
    <w:rsid w:val="00E81B26"/>
    <w:rsid w:val="00E941EF"/>
    <w:rsid w:val="00EA0A96"/>
    <w:rsid w:val="00EB1C1B"/>
    <w:rsid w:val="00F074E4"/>
    <w:rsid w:val="00F21041"/>
    <w:rsid w:val="00F3666A"/>
    <w:rsid w:val="00F376A0"/>
    <w:rsid w:val="00F56435"/>
    <w:rsid w:val="00F56B8D"/>
    <w:rsid w:val="00F60921"/>
    <w:rsid w:val="00F60E24"/>
    <w:rsid w:val="00F65DF9"/>
    <w:rsid w:val="00F76D1D"/>
    <w:rsid w:val="00FA07AA"/>
    <w:rsid w:val="00FB0A17"/>
    <w:rsid w:val="00FB3431"/>
    <w:rsid w:val="00FB6A8F"/>
    <w:rsid w:val="00FD4592"/>
    <w:rsid w:val="00FE20E6"/>
    <w:rsid w:val="00FE3EDE"/>
    <w:rsid w:val="00FE4BE8"/>
    <w:rsid w:val="00FE7FC3"/>
    <w:rsid w:val="00FF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E39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5D49F0"/>
    <w:pPr>
      <w:ind w:left="720"/>
      <w:contextualSpacing/>
    </w:pPr>
  </w:style>
  <w:style w:type="paragraph" w:customStyle="1" w:styleId="p1">
    <w:name w:val="p1"/>
    <w:basedOn w:val="Normal"/>
    <w:rsid w:val="008C7919"/>
    <w:pPr>
      <w:spacing w:after="180" w:line="210" w:lineRule="atLeast"/>
      <w:jc w:val="left"/>
    </w:pPr>
    <w:rPr>
      <w:rFonts w:ascii="Helvetica" w:hAnsi="Helvetica" w:cs="Times New Roman"/>
      <w:color w:val="000000"/>
      <w:sz w:val="18"/>
      <w:szCs w:val="18"/>
      <w:lang w:eastAsia="zh-CN"/>
    </w:rPr>
  </w:style>
  <w:style w:type="character" w:customStyle="1" w:styleId="s1">
    <w:name w:val="s1"/>
    <w:basedOn w:val="DefaultParagraphFont"/>
    <w:rsid w:val="008C7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8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innyxinyin/Library/Containers/com.microsoft.Word/Data/Library/Caches/1033/TM16392740/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4FD3B21E00D4546BAE8EA00B7AE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58E9-ECA9-9341-8CF5-30B1B073123D}"/>
      </w:docPartPr>
      <w:docPartBody>
        <w:p w:rsidR="00FA7E72" w:rsidRDefault="007D29D0">
          <w:pPr>
            <w:pStyle w:val="E4FD3B21E00D4546BAE8EA00B7AED52D"/>
          </w:pPr>
          <w:r w:rsidRPr="005152F2">
            <w:t>Your Name</w:t>
          </w:r>
        </w:p>
      </w:docPartBody>
    </w:docPart>
    <w:docPart>
      <w:docPartPr>
        <w:name w:val="B810417934D86F4B88040C075536F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B30FA-B714-BA48-8BE0-3332D8E52151}"/>
      </w:docPartPr>
      <w:docPartBody>
        <w:p w:rsidR="00FA7E72" w:rsidRDefault="007D29D0">
          <w:pPr>
            <w:pStyle w:val="B810417934D86F4B88040C075536F137"/>
          </w:pPr>
          <w:r w:rsidRPr="005152F2">
            <w:t>Email</w:t>
          </w:r>
        </w:p>
      </w:docPartBody>
    </w:docPart>
    <w:docPart>
      <w:docPartPr>
        <w:name w:val="93915F7AB5949541A836A31B85C09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C68F2-3596-F245-A6F9-E15B2C199584}"/>
      </w:docPartPr>
      <w:docPartBody>
        <w:p w:rsidR="00FA7E72" w:rsidRDefault="007D29D0">
          <w:pPr>
            <w:pStyle w:val="93915F7AB5949541A836A31B85C09388"/>
          </w:pPr>
          <w:r w:rsidRPr="005152F2">
            <w:t>Telephone</w:t>
          </w:r>
        </w:p>
      </w:docPartBody>
    </w:docPart>
    <w:docPart>
      <w:docPartPr>
        <w:name w:val="6770B233FC55A3458F1906C4F7F15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28705-B254-2F4C-A57B-290B2862931C}"/>
      </w:docPartPr>
      <w:docPartBody>
        <w:p w:rsidR="00FA7E72" w:rsidRDefault="007D29D0">
          <w:pPr>
            <w:pStyle w:val="6770B233FC55A3458F1906C4F7F15A1E"/>
          </w:pPr>
          <w:r w:rsidRPr="005152F2">
            <w:t>Experience</w:t>
          </w:r>
        </w:p>
      </w:docPartBody>
    </w:docPart>
    <w:docPart>
      <w:docPartPr>
        <w:name w:val="FA752ECB20446E44918488BEDAD23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063C6-49AB-6A4B-9ED7-F712E344EFF8}"/>
      </w:docPartPr>
      <w:docPartBody>
        <w:p w:rsidR="00FA7E72" w:rsidRDefault="00835F6C" w:rsidP="00835F6C">
          <w:pPr>
            <w:pStyle w:val="FA752ECB20446E44918488BEDAD23849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6C"/>
    <w:rsid w:val="00045C61"/>
    <w:rsid w:val="007D29D0"/>
    <w:rsid w:val="00835F6C"/>
    <w:rsid w:val="009A4DA1"/>
    <w:rsid w:val="00D3340A"/>
    <w:rsid w:val="00FA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FD3B21E00D4546BAE8EA00B7AED52D">
    <w:name w:val="E4FD3B21E00D4546BAE8EA00B7AED52D"/>
  </w:style>
  <w:style w:type="paragraph" w:customStyle="1" w:styleId="B810417934D86F4B88040C075536F137">
    <w:name w:val="B810417934D86F4B88040C075536F137"/>
  </w:style>
  <w:style w:type="paragraph" w:customStyle="1" w:styleId="93915F7AB5949541A836A31B85C09388">
    <w:name w:val="93915F7AB5949541A836A31B85C09388"/>
  </w:style>
  <w:style w:type="paragraph" w:customStyle="1" w:styleId="63D5EF8EA611FD48B2ADDB5E6B8146FE">
    <w:name w:val="63D5EF8EA611FD48B2ADDB5E6B8146FE"/>
  </w:style>
  <w:style w:type="paragraph" w:customStyle="1" w:styleId="3201EEC30BCF3F40B7EDCBFF1F86A158">
    <w:name w:val="3201EEC30BCF3F40B7EDCBFF1F86A158"/>
  </w:style>
  <w:style w:type="paragraph" w:customStyle="1" w:styleId="1D42D1D18007E34499D0B3A2B2CCAD67">
    <w:name w:val="1D42D1D18007E34499D0B3A2B2CCAD67"/>
  </w:style>
  <w:style w:type="paragraph" w:customStyle="1" w:styleId="93B163953F7AD2429FF84E0A503F1707">
    <w:name w:val="93B163953F7AD2429FF84E0A503F1707"/>
  </w:style>
  <w:style w:type="paragraph" w:customStyle="1" w:styleId="267EAF9D282F6E4FA74CD96D19633685">
    <w:name w:val="267EAF9D282F6E4FA74CD96D19633685"/>
  </w:style>
  <w:style w:type="paragraph" w:customStyle="1" w:styleId="0BB8F8D3BCB59345B2414CDE19E74A7F">
    <w:name w:val="0BB8F8D3BCB59345B2414CDE19E74A7F"/>
  </w:style>
  <w:style w:type="paragraph" w:customStyle="1" w:styleId="6770B233FC55A3458F1906C4F7F15A1E">
    <w:name w:val="6770B233FC55A3458F1906C4F7F15A1E"/>
  </w:style>
  <w:style w:type="paragraph" w:customStyle="1" w:styleId="AF18DC570BA6F94088E167C7B46CA83C">
    <w:name w:val="AF18DC570BA6F94088E167C7B46CA83C"/>
  </w:style>
  <w:style w:type="paragraph" w:customStyle="1" w:styleId="21B6A7C184E86A4D973610D4D4ACA03E">
    <w:name w:val="21B6A7C184E86A4D973610D4D4ACA03E"/>
  </w:style>
  <w:style w:type="paragraph" w:customStyle="1" w:styleId="883EEE370B2B994E94DA7A814A308829">
    <w:name w:val="883EEE370B2B994E94DA7A814A308829"/>
  </w:style>
  <w:style w:type="paragraph" w:customStyle="1" w:styleId="EC02AD11612C13438407FBC99D7296EB">
    <w:name w:val="EC02AD11612C13438407FBC99D7296EB"/>
  </w:style>
  <w:style w:type="paragraph" w:customStyle="1" w:styleId="0675A5403FAEDB45BEABD885D96C8E61">
    <w:name w:val="0675A5403FAEDB45BEABD885D96C8E61"/>
  </w:style>
  <w:style w:type="paragraph" w:customStyle="1" w:styleId="5F4BD2B5528E014A9B4501728B8A2B95">
    <w:name w:val="5F4BD2B5528E014A9B4501728B8A2B95"/>
  </w:style>
  <w:style w:type="paragraph" w:customStyle="1" w:styleId="4927008E5268BA419BC0D4E76175B8B1">
    <w:name w:val="4927008E5268BA419BC0D4E76175B8B1"/>
  </w:style>
  <w:style w:type="paragraph" w:customStyle="1" w:styleId="A25937FBDF4A6D4E8E128104873F294B">
    <w:name w:val="A25937FBDF4A6D4E8E128104873F294B"/>
  </w:style>
  <w:style w:type="paragraph" w:customStyle="1" w:styleId="16C2D995FA9BFB4B966FF9AA0EC8E9AE">
    <w:name w:val="16C2D995FA9BFB4B966FF9AA0EC8E9AE"/>
  </w:style>
  <w:style w:type="paragraph" w:customStyle="1" w:styleId="4BF2BD76978DD148B8744DCDCEEDA045">
    <w:name w:val="4BF2BD76978DD148B8744DCDCEEDA045"/>
  </w:style>
  <w:style w:type="paragraph" w:customStyle="1" w:styleId="394C47B943C33E419EF9F27F7DF05A29">
    <w:name w:val="394C47B943C33E419EF9F27F7DF05A29"/>
  </w:style>
  <w:style w:type="paragraph" w:customStyle="1" w:styleId="FF0405FF889D824D8D0AF12EA4841073">
    <w:name w:val="FF0405FF889D824D8D0AF12EA4841073"/>
  </w:style>
  <w:style w:type="paragraph" w:customStyle="1" w:styleId="6F0FCCB13C728142AB781BFE95413D8C">
    <w:name w:val="6F0FCCB13C728142AB781BFE95413D8C"/>
    <w:rsid w:val="00835F6C"/>
  </w:style>
  <w:style w:type="paragraph" w:customStyle="1" w:styleId="5CD0C4140890C04B81EE311AF583A28D">
    <w:name w:val="5CD0C4140890C04B81EE311AF583A28D"/>
    <w:rsid w:val="00835F6C"/>
  </w:style>
  <w:style w:type="paragraph" w:customStyle="1" w:styleId="63E9FC653B8CAD4B8C8E49175B339D85">
    <w:name w:val="63E9FC653B8CAD4B8C8E49175B339D85"/>
    <w:rsid w:val="00835F6C"/>
  </w:style>
  <w:style w:type="paragraph" w:customStyle="1" w:styleId="076256CBFE2B4A44ACD904CB34839F02">
    <w:name w:val="076256CBFE2B4A44ACD904CB34839F02"/>
    <w:rsid w:val="00835F6C"/>
  </w:style>
  <w:style w:type="paragraph" w:customStyle="1" w:styleId="A42D0E847E4B3C4E8BB36E06BF5FE7B3">
    <w:name w:val="A42D0E847E4B3C4E8BB36E06BF5FE7B3"/>
    <w:rsid w:val="00835F6C"/>
  </w:style>
  <w:style w:type="paragraph" w:customStyle="1" w:styleId="797FC5ADACBD5B4BA8BF098BA5D8AE78">
    <w:name w:val="797FC5ADACBD5B4BA8BF098BA5D8AE78"/>
    <w:rsid w:val="00835F6C"/>
  </w:style>
  <w:style w:type="paragraph" w:customStyle="1" w:styleId="3899A7F26BF2974E962BC0E5818D59B2">
    <w:name w:val="3899A7F26BF2974E962BC0E5818D59B2"/>
    <w:rsid w:val="00835F6C"/>
  </w:style>
  <w:style w:type="paragraph" w:customStyle="1" w:styleId="CD4654C6A4E38F42818165114C1FC0F2">
    <w:name w:val="CD4654C6A4E38F42818165114C1FC0F2"/>
    <w:rsid w:val="00835F6C"/>
  </w:style>
  <w:style w:type="paragraph" w:customStyle="1" w:styleId="FD67F33767747E4C8EB6CF1AD40312EB">
    <w:name w:val="FD67F33767747E4C8EB6CF1AD40312EB"/>
    <w:rsid w:val="00835F6C"/>
  </w:style>
  <w:style w:type="paragraph" w:customStyle="1" w:styleId="6AED32FD6B54FA44AEEAF7717ED619B2">
    <w:name w:val="6AED32FD6B54FA44AEEAF7717ED619B2"/>
    <w:rsid w:val="00835F6C"/>
  </w:style>
  <w:style w:type="paragraph" w:customStyle="1" w:styleId="D422423AF28B3B41BBA1A62D666E8E85">
    <w:name w:val="D422423AF28B3B41BBA1A62D666E8E85"/>
    <w:rsid w:val="00835F6C"/>
  </w:style>
  <w:style w:type="paragraph" w:customStyle="1" w:styleId="8899C65AB66EE546A4F243AC7F377D3C">
    <w:name w:val="8899C65AB66EE546A4F243AC7F377D3C"/>
    <w:rsid w:val="00835F6C"/>
  </w:style>
  <w:style w:type="paragraph" w:customStyle="1" w:styleId="A1B3D05D16EE8545914715835706E055">
    <w:name w:val="A1B3D05D16EE8545914715835706E055"/>
    <w:rsid w:val="00835F6C"/>
  </w:style>
  <w:style w:type="paragraph" w:customStyle="1" w:styleId="A3AB3E88CCDFA74D93A1FAADB54CBC23">
    <w:name w:val="A3AB3E88CCDFA74D93A1FAADB54CBC23"/>
    <w:rsid w:val="00835F6C"/>
  </w:style>
  <w:style w:type="paragraph" w:customStyle="1" w:styleId="581874AA152AF740A8D4DABE46092097">
    <w:name w:val="581874AA152AF740A8D4DABE46092097"/>
    <w:rsid w:val="00835F6C"/>
  </w:style>
  <w:style w:type="paragraph" w:customStyle="1" w:styleId="9761E03424F3734AA8F28FE7FCAF0A9E">
    <w:name w:val="9761E03424F3734AA8F28FE7FCAF0A9E"/>
    <w:rsid w:val="00835F6C"/>
  </w:style>
  <w:style w:type="paragraph" w:customStyle="1" w:styleId="7EA9C6EFB3DD03479FA0C501C9832CDF">
    <w:name w:val="7EA9C6EFB3DD03479FA0C501C9832CDF"/>
    <w:rsid w:val="00835F6C"/>
  </w:style>
  <w:style w:type="paragraph" w:customStyle="1" w:styleId="FA2CBA4B2BA38F46A851044A7E08DB3C">
    <w:name w:val="FA2CBA4B2BA38F46A851044A7E08DB3C"/>
    <w:rsid w:val="00835F6C"/>
  </w:style>
  <w:style w:type="paragraph" w:customStyle="1" w:styleId="0727237F18B79B4CAE4C471E0F2CBD73">
    <w:name w:val="0727237F18B79B4CAE4C471E0F2CBD73"/>
    <w:rsid w:val="00835F6C"/>
  </w:style>
  <w:style w:type="paragraph" w:customStyle="1" w:styleId="D583F2B2D08268489D5338B50D0BCCC1">
    <w:name w:val="D583F2B2D08268489D5338B50D0BCCC1"/>
    <w:rsid w:val="00835F6C"/>
  </w:style>
  <w:style w:type="paragraph" w:customStyle="1" w:styleId="8A8EB28B80347F47B1447800EABE922E">
    <w:name w:val="8A8EB28B80347F47B1447800EABE922E"/>
    <w:rsid w:val="00835F6C"/>
  </w:style>
  <w:style w:type="paragraph" w:customStyle="1" w:styleId="2EB652C4CE2E7B43B6943FD5E6A7DF0A">
    <w:name w:val="2EB652C4CE2E7B43B6943FD5E6A7DF0A"/>
    <w:rsid w:val="00835F6C"/>
  </w:style>
  <w:style w:type="paragraph" w:customStyle="1" w:styleId="08ACAB91A90B8F47A07D0807667140E5">
    <w:name w:val="08ACAB91A90B8F47A07D0807667140E5"/>
    <w:rsid w:val="00835F6C"/>
  </w:style>
  <w:style w:type="paragraph" w:customStyle="1" w:styleId="5827DBF1BDCA97428A148DC4A14BC1AA">
    <w:name w:val="5827DBF1BDCA97428A148DC4A14BC1AA"/>
    <w:rsid w:val="00835F6C"/>
  </w:style>
  <w:style w:type="paragraph" w:customStyle="1" w:styleId="F37315AD19C75546ADF64D302100A153">
    <w:name w:val="F37315AD19C75546ADF64D302100A153"/>
    <w:rsid w:val="00835F6C"/>
  </w:style>
  <w:style w:type="paragraph" w:customStyle="1" w:styleId="4E221E9E26496F4C9C899398E528D88F">
    <w:name w:val="4E221E9E26496F4C9C899398E528D88F"/>
    <w:rsid w:val="00835F6C"/>
  </w:style>
  <w:style w:type="paragraph" w:customStyle="1" w:styleId="DEF6D8BD3D092F489E10FE9A18457591">
    <w:name w:val="DEF6D8BD3D092F489E10FE9A18457591"/>
    <w:rsid w:val="00835F6C"/>
  </w:style>
  <w:style w:type="paragraph" w:customStyle="1" w:styleId="677EF547AE656A46B67B0987F1D2095C">
    <w:name w:val="677EF547AE656A46B67B0987F1D2095C"/>
    <w:rsid w:val="00835F6C"/>
  </w:style>
  <w:style w:type="paragraph" w:customStyle="1" w:styleId="5E0BF8EC16FA7D448E7A01C2C7AFCAB7">
    <w:name w:val="5E0BF8EC16FA7D448E7A01C2C7AFCAB7"/>
    <w:rsid w:val="00835F6C"/>
  </w:style>
  <w:style w:type="paragraph" w:customStyle="1" w:styleId="BFFAD8A2176EBA4DA446C21375BE16C1">
    <w:name w:val="BFFAD8A2176EBA4DA446C21375BE16C1"/>
    <w:rsid w:val="00835F6C"/>
  </w:style>
  <w:style w:type="paragraph" w:customStyle="1" w:styleId="6D3CED509FF2424CBF7D929FB75789F7">
    <w:name w:val="6D3CED509FF2424CBF7D929FB75789F7"/>
    <w:rsid w:val="00835F6C"/>
  </w:style>
  <w:style w:type="paragraph" w:customStyle="1" w:styleId="7F70CFB121054840A14C0A644C0992D2">
    <w:name w:val="7F70CFB121054840A14C0A644C0992D2"/>
    <w:rsid w:val="00835F6C"/>
  </w:style>
  <w:style w:type="paragraph" w:customStyle="1" w:styleId="3D4511678317DC44AD3AAD8118AE2C5E">
    <w:name w:val="3D4511678317DC44AD3AAD8118AE2C5E"/>
    <w:rsid w:val="00835F6C"/>
  </w:style>
  <w:style w:type="paragraph" w:customStyle="1" w:styleId="3D0C2513901DC74986137AF36F01593F">
    <w:name w:val="3D0C2513901DC74986137AF36F01593F"/>
    <w:rsid w:val="00835F6C"/>
  </w:style>
  <w:style w:type="paragraph" w:customStyle="1" w:styleId="2B707F12CEE98342A61BD32490A2DF86">
    <w:name w:val="2B707F12CEE98342A61BD32490A2DF86"/>
    <w:rsid w:val="00835F6C"/>
  </w:style>
  <w:style w:type="paragraph" w:customStyle="1" w:styleId="A14C477DE47D47459594DB84086EE375">
    <w:name w:val="A14C477DE47D47459594DB84086EE375"/>
    <w:rsid w:val="00835F6C"/>
  </w:style>
  <w:style w:type="paragraph" w:customStyle="1" w:styleId="9C926B7B494F7243A610AF963D6DB8DB">
    <w:name w:val="9C926B7B494F7243A610AF963D6DB8DB"/>
    <w:rsid w:val="00835F6C"/>
  </w:style>
  <w:style w:type="paragraph" w:customStyle="1" w:styleId="B21205716883FD49AD9C6BA792A235A0">
    <w:name w:val="B21205716883FD49AD9C6BA792A235A0"/>
    <w:rsid w:val="00835F6C"/>
  </w:style>
  <w:style w:type="paragraph" w:customStyle="1" w:styleId="DF3EA59008D19847B9DFA63B849BBBC0">
    <w:name w:val="DF3EA59008D19847B9DFA63B849BBBC0"/>
    <w:rsid w:val="00835F6C"/>
  </w:style>
  <w:style w:type="paragraph" w:customStyle="1" w:styleId="BAA336078768924A9FF979A774F2B465">
    <w:name w:val="BAA336078768924A9FF979A774F2B465"/>
    <w:rsid w:val="00835F6C"/>
  </w:style>
  <w:style w:type="paragraph" w:customStyle="1" w:styleId="768896BE60BF444BA44AB06D3A9A97F8">
    <w:name w:val="768896BE60BF444BA44AB06D3A9A97F8"/>
    <w:rsid w:val="00835F6C"/>
  </w:style>
  <w:style w:type="paragraph" w:customStyle="1" w:styleId="50CB57891BDC00458740C59552ADF405">
    <w:name w:val="50CB57891BDC00458740C59552ADF405"/>
    <w:rsid w:val="00835F6C"/>
  </w:style>
  <w:style w:type="paragraph" w:customStyle="1" w:styleId="0489A71672B7BD4287E7156DF64A4970">
    <w:name w:val="0489A71672B7BD4287E7156DF64A4970"/>
    <w:rsid w:val="00835F6C"/>
  </w:style>
  <w:style w:type="paragraph" w:customStyle="1" w:styleId="10FE74C2439C2147B9FC0C6DD2E9C7E1">
    <w:name w:val="10FE74C2439C2147B9FC0C6DD2E9C7E1"/>
    <w:rsid w:val="00835F6C"/>
  </w:style>
  <w:style w:type="paragraph" w:customStyle="1" w:styleId="F448313B6B93474886244CE8C5D4E33F">
    <w:name w:val="F448313B6B93474886244CE8C5D4E33F"/>
    <w:rsid w:val="00835F6C"/>
  </w:style>
  <w:style w:type="paragraph" w:customStyle="1" w:styleId="0EDDDCCFF3E70F4B8026CCEE891566BC">
    <w:name w:val="0EDDDCCFF3E70F4B8026CCEE891566BC"/>
    <w:rsid w:val="00835F6C"/>
  </w:style>
  <w:style w:type="paragraph" w:customStyle="1" w:styleId="731C7D998F2AE74F8B8E7081DF82578E">
    <w:name w:val="731C7D998F2AE74F8B8E7081DF82578E"/>
    <w:rsid w:val="00835F6C"/>
  </w:style>
  <w:style w:type="paragraph" w:customStyle="1" w:styleId="AA6493A26157EC48BC8A90C2D88C5F56">
    <w:name w:val="AA6493A26157EC48BC8A90C2D88C5F56"/>
    <w:rsid w:val="00835F6C"/>
  </w:style>
  <w:style w:type="paragraph" w:customStyle="1" w:styleId="D27963F88746A742881793B4DCAF9482">
    <w:name w:val="D27963F88746A742881793B4DCAF9482"/>
    <w:rsid w:val="00835F6C"/>
  </w:style>
  <w:style w:type="paragraph" w:customStyle="1" w:styleId="2893097CFE4BD54A8DBCA76FE27817D1">
    <w:name w:val="2893097CFE4BD54A8DBCA76FE27817D1"/>
    <w:rsid w:val="00835F6C"/>
  </w:style>
  <w:style w:type="paragraph" w:customStyle="1" w:styleId="1423574C2213284AAB53A265E53005EE">
    <w:name w:val="1423574C2213284AAB53A265E53005EE"/>
    <w:rsid w:val="00835F6C"/>
  </w:style>
  <w:style w:type="paragraph" w:customStyle="1" w:styleId="7AB1F84D5D0DE84CABC86DAC54BDE180">
    <w:name w:val="7AB1F84D5D0DE84CABC86DAC54BDE180"/>
    <w:rsid w:val="00835F6C"/>
  </w:style>
  <w:style w:type="paragraph" w:customStyle="1" w:styleId="B5658C2E9BCBF4419CF1CF9C926C00B0">
    <w:name w:val="B5658C2E9BCBF4419CF1CF9C926C00B0"/>
    <w:rsid w:val="00835F6C"/>
  </w:style>
  <w:style w:type="paragraph" w:customStyle="1" w:styleId="1C57BB1B6D9C22449F7E7AE382473857">
    <w:name w:val="1C57BB1B6D9C22449F7E7AE382473857"/>
    <w:rsid w:val="00835F6C"/>
  </w:style>
  <w:style w:type="paragraph" w:customStyle="1" w:styleId="B1206CCAB9171D48801A36CBEB4FAF5C">
    <w:name w:val="B1206CCAB9171D48801A36CBEB4FAF5C"/>
    <w:rsid w:val="00835F6C"/>
  </w:style>
  <w:style w:type="paragraph" w:customStyle="1" w:styleId="975683244F4052478F7A17E2360BB97B">
    <w:name w:val="975683244F4052478F7A17E2360BB97B"/>
    <w:rsid w:val="00835F6C"/>
  </w:style>
  <w:style w:type="paragraph" w:customStyle="1" w:styleId="2370D2CBE7EF5A4D95919E6470BCF219">
    <w:name w:val="2370D2CBE7EF5A4D95919E6470BCF219"/>
    <w:rsid w:val="00835F6C"/>
  </w:style>
  <w:style w:type="paragraph" w:customStyle="1" w:styleId="82D096C7B07A934BB5EB3B1B2CECCFB4">
    <w:name w:val="82D096C7B07A934BB5EB3B1B2CECCFB4"/>
    <w:rsid w:val="00835F6C"/>
  </w:style>
  <w:style w:type="paragraph" w:customStyle="1" w:styleId="8534CBC52359484897FE34FDFF35E240">
    <w:name w:val="8534CBC52359484897FE34FDFF35E240"/>
    <w:rsid w:val="00835F6C"/>
  </w:style>
  <w:style w:type="paragraph" w:customStyle="1" w:styleId="F21A7140815B6F49B581735A7EC5EAE1">
    <w:name w:val="F21A7140815B6F49B581735A7EC5EAE1"/>
    <w:rsid w:val="00835F6C"/>
  </w:style>
  <w:style w:type="paragraph" w:customStyle="1" w:styleId="EC1D4AF2B981E34D91F4043A647AFE16">
    <w:name w:val="EC1D4AF2B981E34D91F4043A647AFE16"/>
    <w:rsid w:val="00835F6C"/>
  </w:style>
  <w:style w:type="paragraph" w:customStyle="1" w:styleId="FC3C091F9D926F40ABD6CFB299CFF495">
    <w:name w:val="FC3C091F9D926F40ABD6CFB299CFF495"/>
    <w:rsid w:val="00835F6C"/>
  </w:style>
  <w:style w:type="paragraph" w:customStyle="1" w:styleId="6D7842E9F47D654A9BB62BFB29DD58F5">
    <w:name w:val="6D7842E9F47D654A9BB62BFB29DD58F5"/>
    <w:rsid w:val="00835F6C"/>
  </w:style>
  <w:style w:type="paragraph" w:customStyle="1" w:styleId="D5C492E9E4D6B8408CBDA953315B18EF">
    <w:name w:val="D5C492E9E4D6B8408CBDA953315B18EF"/>
    <w:rsid w:val="00835F6C"/>
  </w:style>
  <w:style w:type="paragraph" w:customStyle="1" w:styleId="10E59969C5F398479CE49029ED9DCF50">
    <w:name w:val="10E59969C5F398479CE49029ED9DCF50"/>
    <w:rsid w:val="00835F6C"/>
  </w:style>
  <w:style w:type="paragraph" w:customStyle="1" w:styleId="DC55282A159F30419445D44A721A4F45">
    <w:name w:val="DC55282A159F30419445D44A721A4F45"/>
    <w:rsid w:val="00835F6C"/>
  </w:style>
  <w:style w:type="paragraph" w:customStyle="1" w:styleId="98936B6EADDC494ABA5C9B42D36B95C4">
    <w:name w:val="98936B6EADDC494ABA5C9B42D36B95C4"/>
    <w:rsid w:val="00835F6C"/>
  </w:style>
  <w:style w:type="paragraph" w:customStyle="1" w:styleId="5BACEFB69D4D514B8439C4C13F079554">
    <w:name w:val="5BACEFB69D4D514B8439C4C13F079554"/>
    <w:rsid w:val="00835F6C"/>
  </w:style>
  <w:style w:type="paragraph" w:customStyle="1" w:styleId="6E86E561FFC068489E161EFF82BDE4B7">
    <w:name w:val="6E86E561FFC068489E161EFF82BDE4B7"/>
    <w:rsid w:val="00835F6C"/>
  </w:style>
  <w:style w:type="paragraph" w:customStyle="1" w:styleId="8CCEBEC8D803C24EB1C17B77BFDE8019">
    <w:name w:val="8CCEBEC8D803C24EB1C17B77BFDE8019"/>
    <w:rsid w:val="00835F6C"/>
  </w:style>
  <w:style w:type="paragraph" w:customStyle="1" w:styleId="079B913F5756B7418C896DA2DDC5ADC4">
    <w:name w:val="079B913F5756B7418C896DA2DDC5ADC4"/>
    <w:rsid w:val="00835F6C"/>
  </w:style>
  <w:style w:type="paragraph" w:customStyle="1" w:styleId="3F3B572CEBF2EA4098109D5204E96740">
    <w:name w:val="3F3B572CEBF2EA4098109D5204E96740"/>
    <w:rsid w:val="00835F6C"/>
  </w:style>
  <w:style w:type="paragraph" w:customStyle="1" w:styleId="B522329369BFAF42A44B9F291282B058">
    <w:name w:val="B522329369BFAF42A44B9F291282B058"/>
    <w:rsid w:val="00835F6C"/>
  </w:style>
  <w:style w:type="paragraph" w:customStyle="1" w:styleId="9D45230DC8E32E49A5B508EFFA244A25">
    <w:name w:val="9D45230DC8E32E49A5B508EFFA244A25"/>
    <w:rsid w:val="00835F6C"/>
  </w:style>
  <w:style w:type="paragraph" w:customStyle="1" w:styleId="695FF5D9CED02F4B98E260A73F6AD35E">
    <w:name w:val="695FF5D9CED02F4B98E260A73F6AD35E"/>
    <w:rsid w:val="00835F6C"/>
  </w:style>
  <w:style w:type="paragraph" w:customStyle="1" w:styleId="B82C0106608E664984CF6080B7F7E731">
    <w:name w:val="B82C0106608E664984CF6080B7F7E731"/>
    <w:rsid w:val="00835F6C"/>
  </w:style>
  <w:style w:type="paragraph" w:customStyle="1" w:styleId="3E7B9B7E2870044AA824E7228973B761">
    <w:name w:val="3E7B9B7E2870044AA824E7228973B761"/>
    <w:rsid w:val="00835F6C"/>
  </w:style>
  <w:style w:type="paragraph" w:customStyle="1" w:styleId="D42053709E8AA14A932FAC74B4BF6BD7">
    <w:name w:val="D42053709E8AA14A932FAC74B4BF6BD7"/>
    <w:rsid w:val="00835F6C"/>
  </w:style>
  <w:style w:type="paragraph" w:customStyle="1" w:styleId="BDE159614D0FF3409A67F5B2F5B90B8E">
    <w:name w:val="BDE159614D0FF3409A67F5B2F5B90B8E"/>
    <w:rsid w:val="00835F6C"/>
  </w:style>
  <w:style w:type="paragraph" w:customStyle="1" w:styleId="5DC86BFB417B7542A4891FF6CFD54EC7">
    <w:name w:val="5DC86BFB417B7542A4891FF6CFD54EC7"/>
    <w:rsid w:val="00835F6C"/>
  </w:style>
  <w:style w:type="paragraph" w:customStyle="1" w:styleId="19B348E9269EC2468782DEBE8C8040C3">
    <w:name w:val="19B348E9269EC2468782DEBE8C8040C3"/>
    <w:rsid w:val="00835F6C"/>
  </w:style>
  <w:style w:type="paragraph" w:customStyle="1" w:styleId="6620F1D6EE3BD24A93D813F80D012940">
    <w:name w:val="6620F1D6EE3BD24A93D813F80D012940"/>
    <w:rsid w:val="00835F6C"/>
  </w:style>
  <w:style w:type="paragraph" w:customStyle="1" w:styleId="641D2A53D6D26E43BA96E4FF06D4F497">
    <w:name w:val="641D2A53D6D26E43BA96E4FF06D4F497"/>
    <w:rsid w:val="00835F6C"/>
  </w:style>
  <w:style w:type="paragraph" w:customStyle="1" w:styleId="C0E0DF1F00C3B446BCC5B1C95B1FFE21">
    <w:name w:val="C0E0DF1F00C3B446BCC5B1C95B1FFE21"/>
    <w:rsid w:val="00835F6C"/>
  </w:style>
  <w:style w:type="paragraph" w:customStyle="1" w:styleId="0913D4F22B81C649AB6BABD8E6E2C8C7">
    <w:name w:val="0913D4F22B81C649AB6BABD8E6E2C8C7"/>
    <w:rsid w:val="00835F6C"/>
  </w:style>
  <w:style w:type="paragraph" w:customStyle="1" w:styleId="8709D3B2E476234E8B1FA4EED3E30C01">
    <w:name w:val="8709D3B2E476234E8B1FA4EED3E30C01"/>
    <w:rsid w:val="00835F6C"/>
  </w:style>
  <w:style w:type="paragraph" w:customStyle="1" w:styleId="94A722DFE6AAA44F95154D7B9851C788">
    <w:name w:val="94A722DFE6AAA44F95154D7B9851C788"/>
    <w:rsid w:val="00835F6C"/>
  </w:style>
  <w:style w:type="paragraph" w:customStyle="1" w:styleId="8BAA1E33ADC7D0439FCC880E99A12D84">
    <w:name w:val="8BAA1E33ADC7D0439FCC880E99A12D84"/>
    <w:rsid w:val="00835F6C"/>
  </w:style>
  <w:style w:type="paragraph" w:customStyle="1" w:styleId="5F52E90C9B063447A5F3AA6CE11F0CFD">
    <w:name w:val="5F52E90C9B063447A5F3AA6CE11F0CFD"/>
    <w:rsid w:val="00835F6C"/>
  </w:style>
  <w:style w:type="paragraph" w:customStyle="1" w:styleId="6F86EDF4FBDA604FBB8C46DD65922AB5">
    <w:name w:val="6F86EDF4FBDA604FBB8C46DD65922AB5"/>
    <w:rsid w:val="00835F6C"/>
  </w:style>
  <w:style w:type="paragraph" w:customStyle="1" w:styleId="86928B37A279B146AB168DC8242C8907">
    <w:name w:val="86928B37A279B146AB168DC8242C8907"/>
    <w:rsid w:val="00835F6C"/>
  </w:style>
  <w:style w:type="paragraph" w:customStyle="1" w:styleId="69D25686D382D042B3AEA7B5B1C5D050">
    <w:name w:val="69D25686D382D042B3AEA7B5B1C5D050"/>
    <w:rsid w:val="00835F6C"/>
  </w:style>
  <w:style w:type="paragraph" w:customStyle="1" w:styleId="1AF08DF03D5FC1469C6F844305906CFE">
    <w:name w:val="1AF08DF03D5FC1469C6F844305906CFE"/>
    <w:rsid w:val="00835F6C"/>
  </w:style>
  <w:style w:type="paragraph" w:customStyle="1" w:styleId="24EF51860CF27A46945DE3FE4935FE2D">
    <w:name w:val="24EF51860CF27A46945DE3FE4935FE2D"/>
    <w:rsid w:val="00835F6C"/>
  </w:style>
  <w:style w:type="paragraph" w:customStyle="1" w:styleId="7E4D6B4600FDDD42B601C08F58D21117">
    <w:name w:val="7E4D6B4600FDDD42B601C08F58D21117"/>
    <w:rsid w:val="00835F6C"/>
  </w:style>
  <w:style w:type="paragraph" w:customStyle="1" w:styleId="6A86A7291DD120419ED6F626587EEF94">
    <w:name w:val="6A86A7291DD120419ED6F626587EEF94"/>
    <w:rsid w:val="00835F6C"/>
  </w:style>
  <w:style w:type="paragraph" w:customStyle="1" w:styleId="EB184F665796E24A9033BDEB51EAEB38">
    <w:name w:val="EB184F665796E24A9033BDEB51EAEB38"/>
    <w:rsid w:val="00835F6C"/>
  </w:style>
  <w:style w:type="paragraph" w:customStyle="1" w:styleId="36E1F39E50D0F041B63281D16C19C590">
    <w:name w:val="36E1F39E50D0F041B63281D16C19C590"/>
    <w:rsid w:val="00835F6C"/>
  </w:style>
  <w:style w:type="paragraph" w:customStyle="1" w:styleId="2A72ADE937D8734F8D19B9036DAFE06D">
    <w:name w:val="2A72ADE937D8734F8D19B9036DAFE06D"/>
    <w:rsid w:val="00835F6C"/>
  </w:style>
  <w:style w:type="paragraph" w:customStyle="1" w:styleId="FA752ECB20446E44918488BEDAD23849">
    <w:name w:val="FA752ECB20446E44918488BEDAD23849"/>
    <w:rsid w:val="00835F6C"/>
  </w:style>
  <w:style w:type="paragraph" w:customStyle="1" w:styleId="EB7F7A939EA11246BE4687966E418971">
    <w:name w:val="EB7F7A939EA11246BE4687966E418971"/>
    <w:rsid w:val="00835F6C"/>
  </w:style>
  <w:style w:type="paragraph" w:customStyle="1" w:styleId="898CE803EEF89242B9BB62C876C2B72E">
    <w:name w:val="898CE803EEF89242B9BB62C876C2B72E"/>
    <w:rsid w:val="00835F6C"/>
  </w:style>
  <w:style w:type="paragraph" w:customStyle="1" w:styleId="912ABEE4BF57E548A76FA1EB187D829E">
    <w:name w:val="912ABEE4BF57E548A76FA1EB187D829E"/>
    <w:rsid w:val="00835F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252</TotalTime>
  <Pages>3</Pages>
  <Words>595</Words>
  <Characters>3392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Yin</dc:creator>
  <cp:keywords/>
  <dc:description/>
  <cp:lastModifiedBy>Xin Yin</cp:lastModifiedBy>
  <cp:revision>173</cp:revision>
  <cp:lastPrinted>2017-10-20T18:33:00Z</cp:lastPrinted>
  <dcterms:created xsi:type="dcterms:W3CDTF">2017-05-04T03:53:00Z</dcterms:created>
  <dcterms:modified xsi:type="dcterms:W3CDTF">2017-10-20T19:49:00Z</dcterms:modified>
</cp:coreProperties>
</file>